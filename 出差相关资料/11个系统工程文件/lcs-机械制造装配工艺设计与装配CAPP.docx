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40" w:rsidRDefault="00CE6140" w:rsidP="00CE6140">
      <w:pPr>
        <w:pStyle w:val="3"/>
        <w:spacing w:before="163"/>
      </w:pPr>
      <w:r>
        <w:rPr>
          <w:rFonts w:hint="eastAsia"/>
        </w:rPr>
        <w:t>设计</w:t>
      </w:r>
      <w:r>
        <w:rPr>
          <w:rFonts w:hint="eastAsia"/>
        </w:rPr>
        <w:t>BOM</w:t>
      </w:r>
      <w:r>
        <w:rPr>
          <w:rFonts w:hint="eastAsia"/>
        </w:rPr>
        <w:t>和工艺</w:t>
      </w:r>
      <w:r>
        <w:rPr>
          <w:rFonts w:hint="eastAsia"/>
        </w:rPr>
        <w:t>BOM</w:t>
      </w:r>
    </w:p>
    <w:p w:rsidR="00CD457D" w:rsidRDefault="00CE6140" w:rsidP="001C2D7B">
      <w:pPr>
        <w:ind w:firstLine="480"/>
      </w:pPr>
      <w:r w:rsidRPr="00CE6140">
        <w:rPr>
          <w:rFonts w:hint="eastAsia"/>
        </w:rPr>
        <w:t>1</w:t>
      </w:r>
      <w:r w:rsidRPr="00CE6140">
        <w:rPr>
          <w:rFonts w:hint="eastAsia"/>
        </w:rPr>
        <w:t>、以</w:t>
      </w:r>
      <w:r w:rsidRPr="00CE6140">
        <w:rPr>
          <w:rFonts w:hint="eastAsia"/>
        </w:rPr>
        <w:t>114</w:t>
      </w:r>
      <w:r w:rsidRPr="00CE6140">
        <w:rPr>
          <w:rFonts w:hint="eastAsia"/>
        </w:rPr>
        <w:t>来说，实际他们的</w:t>
      </w:r>
      <w:r w:rsidRPr="00CE6140">
        <w:rPr>
          <w:rFonts w:hint="eastAsia"/>
        </w:rPr>
        <w:t>BOM</w:t>
      </w:r>
      <w:r w:rsidRPr="00CE6140">
        <w:rPr>
          <w:rFonts w:hint="eastAsia"/>
        </w:rPr>
        <w:t>现在应该是处于一个从设计</w:t>
      </w:r>
      <w:r w:rsidRPr="00CE6140">
        <w:rPr>
          <w:rFonts w:hint="eastAsia"/>
        </w:rPr>
        <w:t>BOM</w:t>
      </w:r>
      <w:r w:rsidRPr="00CE6140">
        <w:rPr>
          <w:rFonts w:hint="eastAsia"/>
        </w:rPr>
        <w:t>向装配</w:t>
      </w:r>
      <w:r w:rsidRPr="00CE6140">
        <w:rPr>
          <w:rFonts w:hint="eastAsia"/>
        </w:rPr>
        <w:t>BOM</w:t>
      </w:r>
      <w:r w:rsidRPr="00CE6140">
        <w:rPr>
          <w:rFonts w:hint="eastAsia"/>
        </w:rPr>
        <w:t>的过度阶段。</w:t>
      </w:r>
    </w:p>
    <w:p w:rsidR="00CE6140" w:rsidRDefault="00CE6140" w:rsidP="00CE6140">
      <w:pPr>
        <w:pStyle w:val="3"/>
        <w:spacing w:before="163"/>
        <w:rPr>
          <w:shd w:val="clear" w:color="auto" w:fill="FFFFFF"/>
        </w:rPr>
      </w:pPr>
      <w:r w:rsidRPr="00CE6140">
        <w:rPr>
          <w:shd w:val="clear" w:color="auto" w:fill="FFFFFF"/>
        </w:rPr>
        <w:t>物资需求计划（</w:t>
      </w:r>
      <w:r w:rsidRPr="00CE6140">
        <w:rPr>
          <w:shd w:val="clear" w:color="auto" w:fill="FFFFFF"/>
        </w:rPr>
        <w:t>Material Requirement Planning</w:t>
      </w:r>
      <w:r w:rsidRPr="00CE6140">
        <w:rPr>
          <w:shd w:val="clear" w:color="auto" w:fill="FFFFFF"/>
        </w:rPr>
        <w:t>，</w:t>
      </w:r>
      <w:r w:rsidRPr="00CE6140">
        <w:rPr>
          <w:shd w:val="clear" w:color="auto" w:fill="FFFFFF"/>
        </w:rPr>
        <w:t>MRP</w:t>
      </w:r>
      <w:r w:rsidRPr="00CE6140">
        <w:rPr>
          <w:shd w:val="clear" w:color="auto" w:fill="FFFFFF"/>
        </w:rPr>
        <w:t>）</w:t>
      </w:r>
    </w:p>
    <w:p w:rsidR="00CE6140" w:rsidRDefault="00CE6140" w:rsidP="001C2D7B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即指根据产品结构各层次物品的从属和数量关系，以每个物品为计划对象，以完工时期为时间基准倒排计划，按提前期长短区别各个物品下达计划时间的先后顺序，是一种工业制造企业内物资计划管理模式。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MRP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是根据市场需求预测和顾客订单制定产品的生产计划，然后基于产品生成</w:t>
      </w:r>
      <w:hyperlink r:id="rId8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进度计划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，组成产品的材料结构表和库存状况，通过计算机计算所需物料的需求量和需求时间，从而确定材料的加工进度和订货日程的一种实用技术。</w:t>
      </w:r>
    </w:p>
    <w:p w:rsidR="00CE6140" w:rsidRDefault="00CE6140" w:rsidP="00CE6140">
      <w:pPr>
        <w:pStyle w:val="3"/>
        <w:spacing w:before="163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9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企业资源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计划即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ERP (</w:t>
      </w:r>
      <w:r w:rsidRPr="00CE614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nterprise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E614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R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esource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CE614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lanning)</w:t>
      </w:r>
    </w:p>
    <w:p w:rsidR="00CE6140" w:rsidRPr="001C2D7B" w:rsidRDefault="00CE6140" w:rsidP="001C2D7B">
      <w:pPr>
        <w:ind w:firstLine="420"/>
        <w:rPr>
          <w:rFonts w:hint="eastAsia"/>
        </w:rPr>
      </w:pPr>
      <w:bookmarkStart w:id="0" w:name="_GoBack"/>
      <w:bookmarkEnd w:id="0"/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由美国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Gartner Group 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公司于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1990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年提出。企业资源计划是</w:t>
      </w:r>
      <w:hyperlink r:id="rId10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MRP II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（企业制造资源计划）下一代的制造业系统和资源计划软件。除了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MRP II 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已有的生产资源计划、</w:t>
      </w:r>
      <w:hyperlink r:id="rId11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制造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2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财务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3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销售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4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采购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等功能外，还有质量管理，实验室管理，业务流程管理，产品</w:t>
      </w:r>
      <w:hyperlink r:id="rId15" w:tgtFrame="_blank" w:history="1">
        <w:r w:rsidRPr="00CE6140">
          <w:rPr>
            <w:rFonts w:ascii="Arial" w:hAnsi="Arial" w:cs="Arial"/>
            <w:color w:val="136EC2"/>
            <w:sz w:val="21"/>
            <w:szCs w:val="21"/>
            <w:u w:val="single"/>
            <w:shd w:val="clear" w:color="auto" w:fill="FFFFFF"/>
          </w:rPr>
          <w:t>数据管理</w:t>
        </w:r>
      </w:hyperlink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，存货、分销与运输管理，人力资源管理和定期报告系统。目前，在我国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ERP 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所代表的含义已经被扩大，用于企业的各类软件，已经统统被纳入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ERP </w:t>
      </w:r>
      <w:r w:rsidRPr="00CE6140">
        <w:rPr>
          <w:rFonts w:ascii="Arial" w:hAnsi="Arial" w:cs="Arial"/>
          <w:color w:val="333333"/>
          <w:sz w:val="21"/>
          <w:szCs w:val="21"/>
          <w:shd w:val="clear" w:color="auto" w:fill="FFFFFF"/>
        </w:rPr>
        <w:t>的范畴。它跳出了传统企业边界，从供应链范围去优化企业的资源，是基于网络经济时代的新一代信息系统。它主要用于改善企业业务流程以提高企业核心竞争力。</w:t>
      </w:r>
    </w:p>
    <w:sectPr w:rsidR="00CE6140" w:rsidRPr="001C2D7B" w:rsidSect="007E78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701" w:right="1701" w:bottom="1701" w:left="1701" w:header="1134" w:footer="1134" w:gutter="0"/>
      <w:cols w:space="425"/>
      <w:formProt w:val="0"/>
      <w:docGrid w:type="lines" w:linePitch="327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6C0" w:rsidRDefault="006426C0" w:rsidP="0044213C">
      <w:pPr>
        <w:ind w:firstLine="480"/>
      </w:pPr>
      <w:r>
        <w:separator/>
      </w: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</w:endnote>
  <w:endnote w:type="continuationSeparator" w:id="0">
    <w:p w:rsidR="006426C0" w:rsidRDefault="006426C0" w:rsidP="0044213C">
      <w:pPr>
        <w:ind w:firstLine="480"/>
      </w:pPr>
      <w:r>
        <w:continuationSeparator/>
      </w: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0" w:rsidRDefault="00FF0DD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0" w:rsidRDefault="00FF0DD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0" w:rsidRDefault="00FF0DD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6C0" w:rsidRDefault="006426C0" w:rsidP="0044213C">
      <w:pPr>
        <w:ind w:firstLine="480"/>
      </w:pPr>
      <w:r>
        <w:separator/>
      </w: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</w:footnote>
  <w:footnote w:type="continuationSeparator" w:id="0">
    <w:p w:rsidR="006426C0" w:rsidRDefault="006426C0" w:rsidP="0044213C">
      <w:pPr>
        <w:ind w:firstLine="480"/>
      </w:pPr>
      <w:r>
        <w:continuationSeparator/>
      </w: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  <w:p w:rsidR="006426C0" w:rsidRDefault="006426C0" w:rsidP="0044213C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0" w:rsidRDefault="00FF0DD0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0" w:rsidRPr="00283C5F" w:rsidRDefault="00FF0DD0" w:rsidP="00283C5F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0" w:rsidRDefault="00FF0DD0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9C9"/>
    <w:multiLevelType w:val="hybridMultilevel"/>
    <w:tmpl w:val="7B887BB0"/>
    <w:lvl w:ilvl="0" w:tplc="45B21722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F1FAD"/>
    <w:multiLevelType w:val="hybridMultilevel"/>
    <w:tmpl w:val="EBDA8F72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B154A7"/>
    <w:multiLevelType w:val="hybridMultilevel"/>
    <w:tmpl w:val="85AA4B08"/>
    <w:lvl w:ilvl="0" w:tplc="C62886BA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047F27B1"/>
    <w:multiLevelType w:val="hybridMultilevel"/>
    <w:tmpl w:val="D3DEADE0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56B061C"/>
    <w:multiLevelType w:val="hybridMultilevel"/>
    <w:tmpl w:val="370E5FAA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6D67925"/>
    <w:multiLevelType w:val="hybridMultilevel"/>
    <w:tmpl w:val="9DEAC812"/>
    <w:lvl w:ilvl="0" w:tplc="CE1484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E7C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6F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6F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42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0D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A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0D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6E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95E0C"/>
    <w:multiLevelType w:val="hybridMultilevel"/>
    <w:tmpl w:val="69C2BD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7E92A02"/>
    <w:multiLevelType w:val="hybridMultilevel"/>
    <w:tmpl w:val="8EE8FFD8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7F86BF9"/>
    <w:multiLevelType w:val="hybridMultilevel"/>
    <w:tmpl w:val="F51259C0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8ED0FD2"/>
    <w:multiLevelType w:val="hybridMultilevel"/>
    <w:tmpl w:val="3B3A7B1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0BF1418E"/>
    <w:multiLevelType w:val="hybridMultilevel"/>
    <w:tmpl w:val="59406F46"/>
    <w:lvl w:ilvl="0" w:tplc="2A8A5852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C480FB0E">
      <w:start w:val="1439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FDC2917A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69123E4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4" w:tplc="FB5E068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5" w:tplc="50789440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D5BE6BEE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7" w:tplc="EA7E64C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8" w:tplc="AF84FB90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0C8E6297"/>
    <w:multiLevelType w:val="hybridMultilevel"/>
    <w:tmpl w:val="5D8AF83A"/>
    <w:lvl w:ilvl="0" w:tplc="079062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E6A2A5C"/>
    <w:multiLevelType w:val="hybridMultilevel"/>
    <w:tmpl w:val="96E673BC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F1960ED"/>
    <w:multiLevelType w:val="hybridMultilevel"/>
    <w:tmpl w:val="570E36BE"/>
    <w:lvl w:ilvl="0" w:tplc="722C5E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23828">
      <w:start w:val="18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028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685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CBB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49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63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47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C6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22873"/>
    <w:multiLevelType w:val="hybridMultilevel"/>
    <w:tmpl w:val="10C246B8"/>
    <w:lvl w:ilvl="0" w:tplc="569AD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2CE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4A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2C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1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00A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49E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AC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08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C2754C"/>
    <w:multiLevelType w:val="hybridMultilevel"/>
    <w:tmpl w:val="747C1DA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1FA5159"/>
    <w:multiLevelType w:val="hybridMultilevel"/>
    <w:tmpl w:val="EE12CB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3AA1D9F"/>
    <w:multiLevelType w:val="hybridMultilevel"/>
    <w:tmpl w:val="FCCA8410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140B2AFF"/>
    <w:multiLevelType w:val="hybridMultilevel"/>
    <w:tmpl w:val="54B290D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159B15BE"/>
    <w:multiLevelType w:val="hybridMultilevel"/>
    <w:tmpl w:val="BF3E212A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15D94F51"/>
    <w:multiLevelType w:val="hybridMultilevel"/>
    <w:tmpl w:val="1640E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767782C"/>
    <w:multiLevelType w:val="hybridMultilevel"/>
    <w:tmpl w:val="E1E6EE54"/>
    <w:lvl w:ilvl="0" w:tplc="C62886BA">
      <w:start w:val="1"/>
      <w:numFmt w:val="bullet"/>
      <w:lvlText w:val="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 w15:restartNumberingAfterBreak="0">
    <w:nsid w:val="18786A97"/>
    <w:multiLevelType w:val="hybridMultilevel"/>
    <w:tmpl w:val="01046D72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1DA6255E"/>
    <w:multiLevelType w:val="hybridMultilevel"/>
    <w:tmpl w:val="777669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1DC37216"/>
    <w:multiLevelType w:val="hybridMultilevel"/>
    <w:tmpl w:val="F6ACDDB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E5A083F"/>
    <w:multiLevelType w:val="hybridMultilevel"/>
    <w:tmpl w:val="D552324A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E8B013B"/>
    <w:multiLevelType w:val="hybridMultilevel"/>
    <w:tmpl w:val="E6029D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1F066188"/>
    <w:multiLevelType w:val="hybridMultilevel"/>
    <w:tmpl w:val="024ED148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F1F2BA5"/>
    <w:multiLevelType w:val="hybridMultilevel"/>
    <w:tmpl w:val="296C6FD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 w15:restartNumberingAfterBreak="0">
    <w:nsid w:val="208A15B0"/>
    <w:multiLevelType w:val="hybridMultilevel"/>
    <w:tmpl w:val="8EA0318C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2312176D"/>
    <w:multiLevelType w:val="hybridMultilevel"/>
    <w:tmpl w:val="B8E6F7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25A3285D"/>
    <w:multiLevelType w:val="hybridMultilevel"/>
    <w:tmpl w:val="10C6C7B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25C8189A"/>
    <w:multiLevelType w:val="hybridMultilevel"/>
    <w:tmpl w:val="0DA26112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298F0E42"/>
    <w:multiLevelType w:val="hybridMultilevel"/>
    <w:tmpl w:val="6846D71C"/>
    <w:lvl w:ilvl="0" w:tplc="FE164D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CA5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25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E0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FA9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23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F6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0E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2E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3C0A88"/>
    <w:multiLevelType w:val="hybridMultilevel"/>
    <w:tmpl w:val="50B244B2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2D276F0E"/>
    <w:multiLevelType w:val="hybridMultilevel"/>
    <w:tmpl w:val="5FA0E1C0"/>
    <w:lvl w:ilvl="0" w:tplc="3796C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40E4C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A99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6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2A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501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C1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08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A46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6F0E6B"/>
    <w:multiLevelType w:val="hybridMultilevel"/>
    <w:tmpl w:val="34389862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30FF50DF"/>
    <w:multiLevelType w:val="hybridMultilevel"/>
    <w:tmpl w:val="6D966BD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316062AD"/>
    <w:multiLevelType w:val="hybridMultilevel"/>
    <w:tmpl w:val="C15C5EA0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340441D5"/>
    <w:multiLevelType w:val="hybridMultilevel"/>
    <w:tmpl w:val="A412C8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358D1F33"/>
    <w:multiLevelType w:val="hybridMultilevel"/>
    <w:tmpl w:val="F2BEE214"/>
    <w:lvl w:ilvl="0" w:tplc="C5DAE2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36F33571"/>
    <w:multiLevelType w:val="hybridMultilevel"/>
    <w:tmpl w:val="D36EB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36F35934"/>
    <w:multiLevelType w:val="hybridMultilevel"/>
    <w:tmpl w:val="E09A1FC8"/>
    <w:lvl w:ilvl="0" w:tplc="C62886BA">
      <w:start w:val="1"/>
      <w:numFmt w:val="bullet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3" w15:restartNumberingAfterBreak="0">
    <w:nsid w:val="379B7DAC"/>
    <w:multiLevelType w:val="hybridMultilevel"/>
    <w:tmpl w:val="FE66210A"/>
    <w:lvl w:ilvl="0" w:tplc="F04C5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6361C">
      <w:start w:val="162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E4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BC0C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01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E5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C0B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E435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FE8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866F97"/>
    <w:multiLevelType w:val="hybridMultilevel"/>
    <w:tmpl w:val="6EDEA8B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3C36148A"/>
    <w:multiLevelType w:val="hybridMultilevel"/>
    <w:tmpl w:val="35E06068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3CBA6044"/>
    <w:multiLevelType w:val="hybridMultilevel"/>
    <w:tmpl w:val="C8260668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3D412056"/>
    <w:multiLevelType w:val="hybridMultilevel"/>
    <w:tmpl w:val="73F4D4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3DEF3466"/>
    <w:multiLevelType w:val="hybridMultilevel"/>
    <w:tmpl w:val="B4CEC6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3E341D4A"/>
    <w:multiLevelType w:val="hybridMultilevel"/>
    <w:tmpl w:val="9FF4E348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 w15:restartNumberingAfterBreak="0">
    <w:nsid w:val="40D45549"/>
    <w:multiLevelType w:val="hybridMultilevel"/>
    <w:tmpl w:val="2E76D338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1" w15:restartNumberingAfterBreak="0">
    <w:nsid w:val="41691196"/>
    <w:multiLevelType w:val="hybridMultilevel"/>
    <w:tmpl w:val="94A86A2A"/>
    <w:lvl w:ilvl="0" w:tplc="425C3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C79C6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CC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E2F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6A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0F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AC3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E8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C49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871158"/>
    <w:multiLevelType w:val="hybridMultilevel"/>
    <w:tmpl w:val="41CA55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4192515A"/>
    <w:multiLevelType w:val="hybridMultilevel"/>
    <w:tmpl w:val="422ABAD4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43350563"/>
    <w:multiLevelType w:val="hybridMultilevel"/>
    <w:tmpl w:val="8D381E62"/>
    <w:lvl w:ilvl="0" w:tplc="D67268B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 w15:restartNumberingAfterBreak="0">
    <w:nsid w:val="44A24C1D"/>
    <w:multiLevelType w:val="hybridMultilevel"/>
    <w:tmpl w:val="76029DEC"/>
    <w:lvl w:ilvl="0" w:tplc="E3D60A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CD16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863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ED1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88F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4C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A4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09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01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A61F8C"/>
    <w:multiLevelType w:val="hybridMultilevel"/>
    <w:tmpl w:val="E9AAA1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46CA03BA"/>
    <w:multiLevelType w:val="hybridMultilevel"/>
    <w:tmpl w:val="3168F242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8" w15:restartNumberingAfterBreak="0">
    <w:nsid w:val="47321651"/>
    <w:multiLevelType w:val="hybridMultilevel"/>
    <w:tmpl w:val="B23EA862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 w15:restartNumberingAfterBreak="0">
    <w:nsid w:val="477C2C4E"/>
    <w:multiLevelType w:val="hybridMultilevel"/>
    <w:tmpl w:val="B4907D0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4BF6520F"/>
    <w:multiLevelType w:val="hybridMultilevel"/>
    <w:tmpl w:val="7AB4EDAA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CA84F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2C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28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AB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8FF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096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28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E7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C481B72"/>
    <w:multiLevelType w:val="hybridMultilevel"/>
    <w:tmpl w:val="21C27ACC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4FCC7BB5"/>
    <w:multiLevelType w:val="hybridMultilevel"/>
    <w:tmpl w:val="36E8E7CA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3" w15:restartNumberingAfterBreak="0">
    <w:nsid w:val="511738CF"/>
    <w:multiLevelType w:val="hybridMultilevel"/>
    <w:tmpl w:val="28EEB0EA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53C21246"/>
    <w:multiLevelType w:val="hybridMultilevel"/>
    <w:tmpl w:val="805A7D1E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5" w15:restartNumberingAfterBreak="0">
    <w:nsid w:val="56B35148"/>
    <w:multiLevelType w:val="hybridMultilevel"/>
    <w:tmpl w:val="E34EC298"/>
    <w:lvl w:ilvl="0" w:tplc="D35E6E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AF63C">
      <w:start w:val="18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874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42C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501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649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E2A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AEC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E7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F84169"/>
    <w:multiLevelType w:val="hybridMultilevel"/>
    <w:tmpl w:val="97D69BC6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570761A3"/>
    <w:multiLevelType w:val="hybridMultilevel"/>
    <w:tmpl w:val="A7BC5DDE"/>
    <w:lvl w:ilvl="0" w:tplc="613EFE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 w15:restartNumberingAfterBreak="0">
    <w:nsid w:val="5A677BBB"/>
    <w:multiLevelType w:val="hybridMultilevel"/>
    <w:tmpl w:val="3C2CBDE8"/>
    <w:lvl w:ilvl="0" w:tplc="DBC47314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9" w15:restartNumberingAfterBreak="0">
    <w:nsid w:val="5C4A5D2B"/>
    <w:multiLevelType w:val="hybridMultilevel"/>
    <w:tmpl w:val="F4EEF1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 w15:restartNumberingAfterBreak="0">
    <w:nsid w:val="5CC533CE"/>
    <w:multiLevelType w:val="hybridMultilevel"/>
    <w:tmpl w:val="554E17E4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5D9F6F70"/>
    <w:multiLevelType w:val="hybridMultilevel"/>
    <w:tmpl w:val="F274CAFA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F580522"/>
    <w:multiLevelType w:val="hybridMultilevel"/>
    <w:tmpl w:val="1DEA223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3" w15:restartNumberingAfterBreak="0">
    <w:nsid w:val="60D5146D"/>
    <w:multiLevelType w:val="hybridMultilevel"/>
    <w:tmpl w:val="B94043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4" w15:restartNumberingAfterBreak="0">
    <w:nsid w:val="61967921"/>
    <w:multiLevelType w:val="hybridMultilevel"/>
    <w:tmpl w:val="4ED22E9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622D1439"/>
    <w:multiLevelType w:val="hybridMultilevel"/>
    <w:tmpl w:val="FADED7E6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6" w15:restartNumberingAfterBreak="0">
    <w:nsid w:val="63AF7564"/>
    <w:multiLevelType w:val="hybridMultilevel"/>
    <w:tmpl w:val="8460D13E"/>
    <w:lvl w:ilvl="0" w:tplc="B0BCB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CEB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43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007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2DA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523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E02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E8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E9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636504"/>
    <w:multiLevelType w:val="hybridMultilevel"/>
    <w:tmpl w:val="289E9DA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64902FE0"/>
    <w:multiLevelType w:val="hybridMultilevel"/>
    <w:tmpl w:val="A4D03C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6526318B"/>
    <w:multiLevelType w:val="hybridMultilevel"/>
    <w:tmpl w:val="D076DD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 w15:restartNumberingAfterBreak="0">
    <w:nsid w:val="6C3D3838"/>
    <w:multiLevelType w:val="hybridMultilevel"/>
    <w:tmpl w:val="0D7A42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6E155F96"/>
    <w:multiLevelType w:val="hybridMultilevel"/>
    <w:tmpl w:val="98C2D3FA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2" w15:restartNumberingAfterBreak="0">
    <w:nsid w:val="6E784318"/>
    <w:multiLevelType w:val="hybridMultilevel"/>
    <w:tmpl w:val="63BCB5DC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3" w15:restartNumberingAfterBreak="0">
    <w:nsid w:val="6F055DD0"/>
    <w:multiLevelType w:val="hybridMultilevel"/>
    <w:tmpl w:val="68248816"/>
    <w:lvl w:ilvl="0" w:tplc="15B28F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6A6CA">
      <w:start w:val="18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23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0C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C7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2B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82C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C5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2D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F741715"/>
    <w:multiLevelType w:val="hybridMultilevel"/>
    <w:tmpl w:val="EA28BEEE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5" w15:restartNumberingAfterBreak="0">
    <w:nsid w:val="700D64AF"/>
    <w:multiLevelType w:val="hybridMultilevel"/>
    <w:tmpl w:val="CA0228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70483F1F"/>
    <w:multiLevelType w:val="hybridMultilevel"/>
    <w:tmpl w:val="92625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73F002FB"/>
    <w:multiLevelType w:val="hybridMultilevel"/>
    <w:tmpl w:val="0CCE9E8A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742E5174"/>
    <w:multiLevelType w:val="hybridMultilevel"/>
    <w:tmpl w:val="2F5C4A1C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9" w15:restartNumberingAfterBreak="0">
    <w:nsid w:val="74496863"/>
    <w:multiLevelType w:val="hybridMultilevel"/>
    <w:tmpl w:val="BAE8FF3A"/>
    <w:lvl w:ilvl="0" w:tplc="07906202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0" w15:restartNumberingAfterBreak="0">
    <w:nsid w:val="74EB1F3C"/>
    <w:multiLevelType w:val="hybridMultilevel"/>
    <w:tmpl w:val="F96C45C4"/>
    <w:lvl w:ilvl="0" w:tplc="C62886B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1" w15:restartNumberingAfterBreak="0">
    <w:nsid w:val="762F3920"/>
    <w:multiLevelType w:val="hybridMultilevel"/>
    <w:tmpl w:val="6F94108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2" w15:restartNumberingAfterBreak="0">
    <w:nsid w:val="765D1A1C"/>
    <w:multiLevelType w:val="hybridMultilevel"/>
    <w:tmpl w:val="A064970E"/>
    <w:lvl w:ilvl="0" w:tplc="6CE290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A84F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2C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28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AB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8FF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096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28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E7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7853F6"/>
    <w:multiLevelType w:val="hybridMultilevel"/>
    <w:tmpl w:val="E27A038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4" w15:restartNumberingAfterBreak="0">
    <w:nsid w:val="7E6E1F06"/>
    <w:multiLevelType w:val="hybridMultilevel"/>
    <w:tmpl w:val="CC1A8D9C"/>
    <w:lvl w:ilvl="0" w:tplc="43904D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D6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8D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E9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6E2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E7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2B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A95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315535"/>
    <w:multiLevelType w:val="hybridMultilevel"/>
    <w:tmpl w:val="5A5AAD6C"/>
    <w:lvl w:ilvl="0" w:tplc="C62886BA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80"/>
  </w:num>
  <w:num w:numId="4">
    <w:abstractNumId w:val="11"/>
  </w:num>
  <w:num w:numId="5">
    <w:abstractNumId w:val="40"/>
  </w:num>
  <w:num w:numId="6">
    <w:abstractNumId w:val="72"/>
  </w:num>
  <w:num w:numId="7">
    <w:abstractNumId w:val="6"/>
  </w:num>
  <w:num w:numId="8">
    <w:abstractNumId w:val="86"/>
  </w:num>
  <w:num w:numId="9">
    <w:abstractNumId w:val="16"/>
  </w:num>
  <w:num w:numId="10">
    <w:abstractNumId w:val="20"/>
  </w:num>
  <w:num w:numId="11">
    <w:abstractNumId w:val="78"/>
  </w:num>
  <w:num w:numId="12">
    <w:abstractNumId w:val="54"/>
  </w:num>
  <w:num w:numId="13">
    <w:abstractNumId w:val="91"/>
  </w:num>
  <w:num w:numId="14">
    <w:abstractNumId w:val="9"/>
  </w:num>
  <w:num w:numId="15">
    <w:abstractNumId w:val="28"/>
  </w:num>
  <w:num w:numId="16">
    <w:abstractNumId w:val="31"/>
  </w:num>
  <w:num w:numId="17">
    <w:abstractNumId w:val="41"/>
  </w:num>
  <w:num w:numId="18">
    <w:abstractNumId w:val="30"/>
  </w:num>
  <w:num w:numId="19">
    <w:abstractNumId w:val="68"/>
  </w:num>
  <w:num w:numId="20">
    <w:abstractNumId w:val="59"/>
  </w:num>
  <w:num w:numId="21">
    <w:abstractNumId w:val="52"/>
  </w:num>
  <w:num w:numId="22">
    <w:abstractNumId w:val="73"/>
  </w:num>
  <w:num w:numId="23">
    <w:abstractNumId w:val="23"/>
  </w:num>
  <w:num w:numId="24">
    <w:abstractNumId w:val="39"/>
  </w:num>
  <w:num w:numId="25">
    <w:abstractNumId w:val="69"/>
  </w:num>
  <w:num w:numId="26">
    <w:abstractNumId w:val="67"/>
  </w:num>
  <w:num w:numId="27">
    <w:abstractNumId w:val="85"/>
  </w:num>
  <w:num w:numId="28">
    <w:abstractNumId w:val="56"/>
  </w:num>
  <w:num w:numId="29">
    <w:abstractNumId w:val="18"/>
  </w:num>
  <w:num w:numId="30">
    <w:abstractNumId w:val="33"/>
  </w:num>
  <w:num w:numId="31">
    <w:abstractNumId w:val="24"/>
  </w:num>
  <w:num w:numId="32">
    <w:abstractNumId w:val="44"/>
  </w:num>
  <w:num w:numId="33">
    <w:abstractNumId w:val="74"/>
  </w:num>
  <w:num w:numId="34">
    <w:abstractNumId w:val="77"/>
  </w:num>
  <w:num w:numId="35">
    <w:abstractNumId w:val="12"/>
  </w:num>
  <w:num w:numId="36">
    <w:abstractNumId w:val="55"/>
  </w:num>
  <w:num w:numId="37">
    <w:abstractNumId w:val="94"/>
  </w:num>
  <w:num w:numId="38">
    <w:abstractNumId w:val="76"/>
  </w:num>
  <w:num w:numId="39">
    <w:abstractNumId w:val="14"/>
  </w:num>
  <w:num w:numId="40">
    <w:abstractNumId w:val="92"/>
  </w:num>
  <w:num w:numId="41">
    <w:abstractNumId w:val="60"/>
  </w:num>
  <w:num w:numId="42">
    <w:abstractNumId w:val="66"/>
  </w:num>
  <w:num w:numId="43">
    <w:abstractNumId w:val="61"/>
  </w:num>
  <w:num w:numId="44">
    <w:abstractNumId w:val="70"/>
  </w:num>
  <w:num w:numId="45">
    <w:abstractNumId w:val="47"/>
  </w:num>
  <w:num w:numId="46">
    <w:abstractNumId w:val="87"/>
  </w:num>
  <w:num w:numId="47">
    <w:abstractNumId w:val="82"/>
  </w:num>
  <w:num w:numId="48">
    <w:abstractNumId w:val="45"/>
  </w:num>
  <w:num w:numId="49">
    <w:abstractNumId w:val="34"/>
  </w:num>
  <w:num w:numId="50">
    <w:abstractNumId w:val="58"/>
  </w:num>
  <w:num w:numId="51">
    <w:abstractNumId w:val="95"/>
  </w:num>
  <w:num w:numId="52">
    <w:abstractNumId w:val="75"/>
  </w:num>
  <w:num w:numId="53">
    <w:abstractNumId w:val="36"/>
  </w:num>
  <w:num w:numId="54">
    <w:abstractNumId w:val="35"/>
  </w:num>
  <w:num w:numId="55">
    <w:abstractNumId w:val="3"/>
  </w:num>
  <w:num w:numId="56">
    <w:abstractNumId w:val="71"/>
  </w:num>
  <w:num w:numId="57">
    <w:abstractNumId w:val="25"/>
  </w:num>
  <w:num w:numId="58">
    <w:abstractNumId w:val="2"/>
  </w:num>
  <w:num w:numId="59">
    <w:abstractNumId w:val="93"/>
  </w:num>
  <w:num w:numId="60">
    <w:abstractNumId w:val="50"/>
  </w:num>
  <w:num w:numId="61">
    <w:abstractNumId w:val="38"/>
  </w:num>
  <w:num w:numId="62">
    <w:abstractNumId w:val="90"/>
  </w:num>
  <w:num w:numId="63">
    <w:abstractNumId w:val="81"/>
  </w:num>
  <w:num w:numId="64">
    <w:abstractNumId w:val="19"/>
  </w:num>
  <w:num w:numId="65">
    <w:abstractNumId w:val="29"/>
  </w:num>
  <w:num w:numId="66">
    <w:abstractNumId w:val="17"/>
  </w:num>
  <w:num w:numId="67">
    <w:abstractNumId w:val="51"/>
  </w:num>
  <w:num w:numId="68">
    <w:abstractNumId w:val="8"/>
  </w:num>
  <w:num w:numId="69">
    <w:abstractNumId w:val="79"/>
  </w:num>
  <w:num w:numId="70">
    <w:abstractNumId w:val="49"/>
  </w:num>
  <w:num w:numId="71">
    <w:abstractNumId w:val="22"/>
  </w:num>
  <w:num w:numId="72">
    <w:abstractNumId w:val="7"/>
  </w:num>
  <w:num w:numId="73">
    <w:abstractNumId w:val="63"/>
  </w:num>
  <w:num w:numId="74">
    <w:abstractNumId w:val="88"/>
  </w:num>
  <w:num w:numId="75">
    <w:abstractNumId w:val="42"/>
  </w:num>
  <w:num w:numId="76">
    <w:abstractNumId w:val="53"/>
  </w:num>
  <w:num w:numId="77">
    <w:abstractNumId w:val="13"/>
  </w:num>
  <w:num w:numId="78">
    <w:abstractNumId w:val="27"/>
  </w:num>
  <w:num w:numId="79">
    <w:abstractNumId w:val="5"/>
  </w:num>
  <w:num w:numId="80">
    <w:abstractNumId w:val="83"/>
  </w:num>
  <w:num w:numId="81">
    <w:abstractNumId w:val="26"/>
  </w:num>
  <w:num w:numId="82">
    <w:abstractNumId w:val="84"/>
  </w:num>
  <w:num w:numId="83">
    <w:abstractNumId w:val="65"/>
  </w:num>
  <w:num w:numId="84">
    <w:abstractNumId w:val="15"/>
  </w:num>
  <w:num w:numId="85">
    <w:abstractNumId w:val="62"/>
  </w:num>
  <w:num w:numId="86">
    <w:abstractNumId w:val="4"/>
  </w:num>
  <w:num w:numId="87">
    <w:abstractNumId w:val="48"/>
  </w:num>
  <w:num w:numId="88">
    <w:abstractNumId w:val="10"/>
  </w:num>
  <w:num w:numId="89">
    <w:abstractNumId w:val="46"/>
  </w:num>
  <w:num w:numId="90">
    <w:abstractNumId w:val="57"/>
  </w:num>
  <w:num w:numId="91">
    <w:abstractNumId w:val="21"/>
  </w:num>
  <w:num w:numId="92">
    <w:abstractNumId w:val="89"/>
  </w:num>
  <w:num w:numId="93">
    <w:abstractNumId w:val="37"/>
  </w:num>
  <w:num w:numId="94">
    <w:abstractNumId w:val="43"/>
  </w:num>
  <w:num w:numId="95">
    <w:abstractNumId w:val="32"/>
  </w:num>
  <w:num w:numId="96">
    <w:abstractNumId w:val="6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HorizontalSpacing w:val="115"/>
  <w:drawingGridVerticalSpacing w:val="327"/>
  <w:displayHorizontalDrawingGridEvery w:val="0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37B"/>
    <w:rsid w:val="000012E6"/>
    <w:rsid w:val="00001D73"/>
    <w:rsid w:val="00001FB8"/>
    <w:rsid w:val="00002D74"/>
    <w:rsid w:val="00003897"/>
    <w:rsid w:val="00003F8E"/>
    <w:rsid w:val="00006F2C"/>
    <w:rsid w:val="00007DEC"/>
    <w:rsid w:val="00011369"/>
    <w:rsid w:val="00011578"/>
    <w:rsid w:val="00014058"/>
    <w:rsid w:val="00014227"/>
    <w:rsid w:val="00015750"/>
    <w:rsid w:val="000159A3"/>
    <w:rsid w:val="00016464"/>
    <w:rsid w:val="000179D1"/>
    <w:rsid w:val="00017A99"/>
    <w:rsid w:val="0002136C"/>
    <w:rsid w:val="00026EF9"/>
    <w:rsid w:val="000270BF"/>
    <w:rsid w:val="000274DA"/>
    <w:rsid w:val="0002778C"/>
    <w:rsid w:val="00027F15"/>
    <w:rsid w:val="00031D28"/>
    <w:rsid w:val="00032582"/>
    <w:rsid w:val="000339AC"/>
    <w:rsid w:val="00035BC1"/>
    <w:rsid w:val="00035E76"/>
    <w:rsid w:val="000363A6"/>
    <w:rsid w:val="00036CEB"/>
    <w:rsid w:val="0004039C"/>
    <w:rsid w:val="00041691"/>
    <w:rsid w:val="0004195D"/>
    <w:rsid w:val="000463F0"/>
    <w:rsid w:val="00047911"/>
    <w:rsid w:val="00052009"/>
    <w:rsid w:val="000531E0"/>
    <w:rsid w:val="00054BD3"/>
    <w:rsid w:val="00054C0C"/>
    <w:rsid w:val="00060C03"/>
    <w:rsid w:val="00061489"/>
    <w:rsid w:val="00061A80"/>
    <w:rsid w:val="00061B75"/>
    <w:rsid w:val="0006270E"/>
    <w:rsid w:val="00064D3C"/>
    <w:rsid w:val="000652F4"/>
    <w:rsid w:val="00065F42"/>
    <w:rsid w:val="000671DF"/>
    <w:rsid w:val="0007062F"/>
    <w:rsid w:val="00072269"/>
    <w:rsid w:val="000725D1"/>
    <w:rsid w:val="00072E21"/>
    <w:rsid w:val="000732DD"/>
    <w:rsid w:val="00074698"/>
    <w:rsid w:val="00075D1A"/>
    <w:rsid w:val="000817D6"/>
    <w:rsid w:val="00082D23"/>
    <w:rsid w:val="00083F9C"/>
    <w:rsid w:val="00084579"/>
    <w:rsid w:val="000853CD"/>
    <w:rsid w:val="00091416"/>
    <w:rsid w:val="00091B6D"/>
    <w:rsid w:val="00093D46"/>
    <w:rsid w:val="00094085"/>
    <w:rsid w:val="00094608"/>
    <w:rsid w:val="00094A08"/>
    <w:rsid w:val="000951BF"/>
    <w:rsid w:val="00096B8B"/>
    <w:rsid w:val="00097868"/>
    <w:rsid w:val="000A1361"/>
    <w:rsid w:val="000A220C"/>
    <w:rsid w:val="000A22EE"/>
    <w:rsid w:val="000A236B"/>
    <w:rsid w:val="000A2C2D"/>
    <w:rsid w:val="000A2CA6"/>
    <w:rsid w:val="000A40FD"/>
    <w:rsid w:val="000A669B"/>
    <w:rsid w:val="000A7CA6"/>
    <w:rsid w:val="000B03C6"/>
    <w:rsid w:val="000B33C7"/>
    <w:rsid w:val="000B40EE"/>
    <w:rsid w:val="000B5F61"/>
    <w:rsid w:val="000B6D8A"/>
    <w:rsid w:val="000B7832"/>
    <w:rsid w:val="000C06B1"/>
    <w:rsid w:val="000C4969"/>
    <w:rsid w:val="000C4EE8"/>
    <w:rsid w:val="000C70EE"/>
    <w:rsid w:val="000C712C"/>
    <w:rsid w:val="000C76B4"/>
    <w:rsid w:val="000C7DC3"/>
    <w:rsid w:val="000D1B3F"/>
    <w:rsid w:val="000D2E9C"/>
    <w:rsid w:val="000D41DA"/>
    <w:rsid w:val="000D4849"/>
    <w:rsid w:val="000D50DA"/>
    <w:rsid w:val="000D5307"/>
    <w:rsid w:val="000D72AC"/>
    <w:rsid w:val="000D7596"/>
    <w:rsid w:val="000D7760"/>
    <w:rsid w:val="000E1D54"/>
    <w:rsid w:val="000E34BC"/>
    <w:rsid w:val="000E3DE1"/>
    <w:rsid w:val="000E3F99"/>
    <w:rsid w:val="000E4DD5"/>
    <w:rsid w:val="000E4FFB"/>
    <w:rsid w:val="000E5D6D"/>
    <w:rsid w:val="000E66EF"/>
    <w:rsid w:val="000E777B"/>
    <w:rsid w:val="000F0A42"/>
    <w:rsid w:val="000F2D2B"/>
    <w:rsid w:val="000F48A9"/>
    <w:rsid w:val="000F4D64"/>
    <w:rsid w:val="000F6009"/>
    <w:rsid w:val="000F6907"/>
    <w:rsid w:val="000F6A0D"/>
    <w:rsid w:val="0010007B"/>
    <w:rsid w:val="00100203"/>
    <w:rsid w:val="00100FCB"/>
    <w:rsid w:val="00101375"/>
    <w:rsid w:val="00101DDD"/>
    <w:rsid w:val="00102169"/>
    <w:rsid w:val="0010289A"/>
    <w:rsid w:val="00104B51"/>
    <w:rsid w:val="0010522F"/>
    <w:rsid w:val="00105E81"/>
    <w:rsid w:val="00111393"/>
    <w:rsid w:val="0011197E"/>
    <w:rsid w:val="001123C4"/>
    <w:rsid w:val="001150A9"/>
    <w:rsid w:val="001153E1"/>
    <w:rsid w:val="00115A8D"/>
    <w:rsid w:val="001178E6"/>
    <w:rsid w:val="00120608"/>
    <w:rsid w:val="00121AA9"/>
    <w:rsid w:val="001223CB"/>
    <w:rsid w:val="00123566"/>
    <w:rsid w:val="00123A2C"/>
    <w:rsid w:val="00124FD1"/>
    <w:rsid w:val="001250BE"/>
    <w:rsid w:val="0012593B"/>
    <w:rsid w:val="00125E49"/>
    <w:rsid w:val="00126619"/>
    <w:rsid w:val="001273DE"/>
    <w:rsid w:val="00127A59"/>
    <w:rsid w:val="00130A6E"/>
    <w:rsid w:val="00131681"/>
    <w:rsid w:val="00131D9C"/>
    <w:rsid w:val="00132B14"/>
    <w:rsid w:val="00133AA6"/>
    <w:rsid w:val="00133AD4"/>
    <w:rsid w:val="0013564F"/>
    <w:rsid w:val="00135784"/>
    <w:rsid w:val="001375B5"/>
    <w:rsid w:val="001403FC"/>
    <w:rsid w:val="00141358"/>
    <w:rsid w:val="00146349"/>
    <w:rsid w:val="00147D97"/>
    <w:rsid w:val="0015007A"/>
    <w:rsid w:val="00151830"/>
    <w:rsid w:val="00151A3C"/>
    <w:rsid w:val="00151F51"/>
    <w:rsid w:val="001522A9"/>
    <w:rsid w:val="001527EF"/>
    <w:rsid w:val="0015504F"/>
    <w:rsid w:val="001628C1"/>
    <w:rsid w:val="00164DBD"/>
    <w:rsid w:val="00165910"/>
    <w:rsid w:val="001662E7"/>
    <w:rsid w:val="001670F8"/>
    <w:rsid w:val="001702C6"/>
    <w:rsid w:val="00170CED"/>
    <w:rsid w:val="00171FB9"/>
    <w:rsid w:val="0017309E"/>
    <w:rsid w:val="001774C7"/>
    <w:rsid w:val="0018148F"/>
    <w:rsid w:val="00181524"/>
    <w:rsid w:val="00182810"/>
    <w:rsid w:val="001838E5"/>
    <w:rsid w:val="001849C9"/>
    <w:rsid w:val="0018535B"/>
    <w:rsid w:val="00185B71"/>
    <w:rsid w:val="00186016"/>
    <w:rsid w:val="00186976"/>
    <w:rsid w:val="00187407"/>
    <w:rsid w:val="0018761A"/>
    <w:rsid w:val="00190121"/>
    <w:rsid w:val="00190449"/>
    <w:rsid w:val="00191262"/>
    <w:rsid w:val="001912D8"/>
    <w:rsid w:val="00191B39"/>
    <w:rsid w:val="0019209C"/>
    <w:rsid w:val="0019346A"/>
    <w:rsid w:val="001936AA"/>
    <w:rsid w:val="001946F7"/>
    <w:rsid w:val="00194C6E"/>
    <w:rsid w:val="001966A7"/>
    <w:rsid w:val="00196715"/>
    <w:rsid w:val="00196890"/>
    <w:rsid w:val="00196C58"/>
    <w:rsid w:val="00196EC2"/>
    <w:rsid w:val="001A1873"/>
    <w:rsid w:val="001A279F"/>
    <w:rsid w:val="001A2CB0"/>
    <w:rsid w:val="001A33B7"/>
    <w:rsid w:val="001A353C"/>
    <w:rsid w:val="001A38F0"/>
    <w:rsid w:val="001A38F2"/>
    <w:rsid w:val="001A4397"/>
    <w:rsid w:val="001A6830"/>
    <w:rsid w:val="001A6C69"/>
    <w:rsid w:val="001B0F35"/>
    <w:rsid w:val="001B1255"/>
    <w:rsid w:val="001B14B3"/>
    <w:rsid w:val="001B19E5"/>
    <w:rsid w:val="001B1D06"/>
    <w:rsid w:val="001B3B2E"/>
    <w:rsid w:val="001B4152"/>
    <w:rsid w:val="001B425D"/>
    <w:rsid w:val="001B4592"/>
    <w:rsid w:val="001B4AD9"/>
    <w:rsid w:val="001B4CE8"/>
    <w:rsid w:val="001B6F31"/>
    <w:rsid w:val="001B7A4D"/>
    <w:rsid w:val="001B7AE6"/>
    <w:rsid w:val="001C225C"/>
    <w:rsid w:val="001C2D7B"/>
    <w:rsid w:val="001C3D00"/>
    <w:rsid w:val="001C45D0"/>
    <w:rsid w:val="001C4A3C"/>
    <w:rsid w:val="001C5285"/>
    <w:rsid w:val="001C7482"/>
    <w:rsid w:val="001D2894"/>
    <w:rsid w:val="001D2F40"/>
    <w:rsid w:val="001D341C"/>
    <w:rsid w:val="001D422A"/>
    <w:rsid w:val="001D4E91"/>
    <w:rsid w:val="001D5D1A"/>
    <w:rsid w:val="001E014C"/>
    <w:rsid w:val="001E0E15"/>
    <w:rsid w:val="001E10F5"/>
    <w:rsid w:val="001E2216"/>
    <w:rsid w:val="001E4AF3"/>
    <w:rsid w:val="001E584B"/>
    <w:rsid w:val="001E5BCC"/>
    <w:rsid w:val="001F0629"/>
    <w:rsid w:val="001F0658"/>
    <w:rsid w:val="001F07BC"/>
    <w:rsid w:val="001F1B9F"/>
    <w:rsid w:val="001F257F"/>
    <w:rsid w:val="001F2BF7"/>
    <w:rsid w:val="001F3AF7"/>
    <w:rsid w:val="001F592F"/>
    <w:rsid w:val="002017CD"/>
    <w:rsid w:val="00201C12"/>
    <w:rsid w:val="002026DC"/>
    <w:rsid w:val="002028DB"/>
    <w:rsid w:val="002031C9"/>
    <w:rsid w:val="002043FA"/>
    <w:rsid w:val="00205546"/>
    <w:rsid w:val="00205EA3"/>
    <w:rsid w:val="00211333"/>
    <w:rsid w:val="00213F81"/>
    <w:rsid w:val="00215C26"/>
    <w:rsid w:val="00221014"/>
    <w:rsid w:val="002212A2"/>
    <w:rsid w:val="00222137"/>
    <w:rsid w:val="00225625"/>
    <w:rsid w:val="0022603F"/>
    <w:rsid w:val="00227EE4"/>
    <w:rsid w:val="002306A0"/>
    <w:rsid w:val="00232467"/>
    <w:rsid w:val="002336F5"/>
    <w:rsid w:val="0023436D"/>
    <w:rsid w:val="00235BB9"/>
    <w:rsid w:val="00235EBB"/>
    <w:rsid w:val="0023682B"/>
    <w:rsid w:val="002379A4"/>
    <w:rsid w:val="00237C55"/>
    <w:rsid w:val="00242A29"/>
    <w:rsid w:val="00243F3F"/>
    <w:rsid w:val="00245185"/>
    <w:rsid w:val="00245D84"/>
    <w:rsid w:val="0024649C"/>
    <w:rsid w:val="00247067"/>
    <w:rsid w:val="002475A6"/>
    <w:rsid w:val="002515C0"/>
    <w:rsid w:val="002519BC"/>
    <w:rsid w:val="002520C6"/>
    <w:rsid w:val="002529DE"/>
    <w:rsid w:val="002556CD"/>
    <w:rsid w:val="00256C52"/>
    <w:rsid w:val="0025781C"/>
    <w:rsid w:val="00260526"/>
    <w:rsid w:val="00260A52"/>
    <w:rsid w:val="002612DB"/>
    <w:rsid w:val="00261E9A"/>
    <w:rsid w:val="00262A30"/>
    <w:rsid w:val="00262C0D"/>
    <w:rsid w:val="00264593"/>
    <w:rsid w:val="002677FA"/>
    <w:rsid w:val="00271AF3"/>
    <w:rsid w:val="00272305"/>
    <w:rsid w:val="00272391"/>
    <w:rsid w:val="00274911"/>
    <w:rsid w:val="002764AF"/>
    <w:rsid w:val="00277808"/>
    <w:rsid w:val="00280846"/>
    <w:rsid w:val="00281D37"/>
    <w:rsid w:val="00283129"/>
    <w:rsid w:val="002835FD"/>
    <w:rsid w:val="00283C5F"/>
    <w:rsid w:val="0028438E"/>
    <w:rsid w:val="00284488"/>
    <w:rsid w:val="00285DD3"/>
    <w:rsid w:val="002860A4"/>
    <w:rsid w:val="002862C1"/>
    <w:rsid w:val="002916A6"/>
    <w:rsid w:val="002926D4"/>
    <w:rsid w:val="002931CD"/>
    <w:rsid w:val="002933A1"/>
    <w:rsid w:val="00293AF3"/>
    <w:rsid w:val="00294ABA"/>
    <w:rsid w:val="002953DB"/>
    <w:rsid w:val="00295E2D"/>
    <w:rsid w:val="00296B12"/>
    <w:rsid w:val="00297A4F"/>
    <w:rsid w:val="002A0561"/>
    <w:rsid w:val="002A2ED7"/>
    <w:rsid w:val="002A592B"/>
    <w:rsid w:val="002A6251"/>
    <w:rsid w:val="002A64BA"/>
    <w:rsid w:val="002A6AAD"/>
    <w:rsid w:val="002B0B54"/>
    <w:rsid w:val="002B1BD0"/>
    <w:rsid w:val="002B2E98"/>
    <w:rsid w:val="002B36A7"/>
    <w:rsid w:val="002B42C2"/>
    <w:rsid w:val="002B486E"/>
    <w:rsid w:val="002B4B5A"/>
    <w:rsid w:val="002B5023"/>
    <w:rsid w:val="002B6F80"/>
    <w:rsid w:val="002B7D01"/>
    <w:rsid w:val="002C0400"/>
    <w:rsid w:val="002C0D17"/>
    <w:rsid w:val="002C2D37"/>
    <w:rsid w:val="002C40EC"/>
    <w:rsid w:val="002C4425"/>
    <w:rsid w:val="002C48D4"/>
    <w:rsid w:val="002C5B8B"/>
    <w:rsid w:val="002C6CD6"/>
    <w:rsid w:val="002C7C55"/>
    <w:rsid w:val="002D0575"/>
    <w:rsid w:val="002D0E6A"/>
    <w:rsid w:val="002D13A6"/>
    <w:rsid w:val="002D2BDA"/>
    <w:rsid w:val="002D5CFC"/>
    <w:rsid w:val="002E2010"/>
    <w:rsid w:val="002E21BF"/>
    <w:rsid w:val="002E3B60"/>
    <w:rsid w:val="002E6DEA"/>
    <w:rsid w:val="002E76CC"/>
    <w:rsid w:val="002E7AD4"/>
    <w:rsid w:val="002E7E6F"/>
    <w:rsid w:val="002F07AB"/>
    <w:rsid w:val="002F3D2D"/>
    <w:rsid w:val="002F3D38"/>
    <w:rsid w:val="002F5F31"/>
    <w:rsid w:val="002F6889"/>
    <w:rsid w:val="00301B86"/>
    <w:rsid w:val="003039B6"/>
    <w:rsid w:val="00304855"/>
    <w:rsid w:val="00304C91"/>
    <w:rsid w:val="00304D87"/>
    <w:rsid w:val="00307054"/>
    <w:rsid w:val="00310E99"/>
    <w:rsid w:val="00311E23"/>
    <w:rsid w:val="003120AC"/>
    <w:rsid w:val="00314B5D"/>
    <w:rsid w:val="003156FA"/>
    <w:rsid w:val="003157C8"/>
    <w:rsid w:val="00316082"/>
    <w:rsid w:val="003171E3"/>
    <w:rsid w:val="0031745C"/>
    <w:rsid w:val="00320097"/>
    <w:rsid w:val="00320F16"/>
    <w:rsid w:val="0032102B"/>
    <w:rsid w:val="003258C8"/>
    <w:rsid w:val="0032734B"/>
    <w:rsid w:val="003276A6"/>
    <w:rsid w:val="0033259A"/>
    <w:rsid w:val="00332CC8"/>
    <w:rsid w:val="003339E5"/>
    <w:rsid w:val="00340D56"/>
    <w:rsid w:val="00340E41"/>
    <w:rsid w:val="003415D0"/>
    <w:rsid w:val="003431C1"/>
    <w:rsid w:val="003431EC"/>
    <w:rsid w:val="00343520"/>
    <w:rsid w:val="00343859"/>
    <w:rsid w:val="00343D27"/>
    <w:rsid w:val="003444E5"/>
    <w:rsid w:val="00344589"/>
    <w:rsid w:val="00345864"/>
    <w:rsid w:val="00345A6B"/>
    <w:rsid w:val="003470A6"/>
    <w:rsid w:val="00350FDE"/>
    <w:rsid w:val="00351729"/>
    <w:rsid w:val="00351A98"/>
    <w:rsid w:val="00353F27"/>
    <w:rsid w:val="00354C1C"/>
    <w:rsid w:val="0035595C"/>
    <w:rsid w:val="003601D3"/>
    <w:rsid w:val="00364EFF"/>
    <w:rsid w:val="003659CE"/>
    <w:rsid w:val="00367A9A"/>
    <w:rsid w:val="00372262"/>
    <w:rsid w:val="00372515"/>
    <w:rsid w:val="00372783"/>
    <w:rsid w:val="003736E2"/>
    <w:rsid w:val="00373735"/>
    <w:rsid w:val="00373D04"/>
    <w:rsid w:val="00373DA0"/>
    <w:rsid w:val="00374E53"/>
    <w:rsid w:val="00375585"/>
    <w:rsid w:val="00375E1E"/>
    <w:rsid w:val="0037722E"/>
    <w:rsid w:val="00377779"/>
    <w:rsid w:val="00377D32"/>
    <w:rsid w:val="00377E4D"/>
    <w:rsid w:val="00381956"/>
    <w:rsid w:val="00382189"/>
    <w:rsid w:val="00383237"/>
    <w:rsid w:val="0038333D"/>
    <w:rsid w:val="00384276"/>
    <w:rsid w:val="00384FD3"/>
    <w:rsid w:val="00385005"/>
    <w:rsid w:val="0038558B"/>
    <w:rsid w:val="00386A00"/>
    <w:rsid w:val="0038707E"/>
    <w:rsid w:val="0039313A"/>
    <w:rsid w:val="003950C3"/>
    <w:rsid w:val="00395EAE"/>
    <w:rsid w:val="00397EBA"/>
    <w:rsid w:val="003A014B"/>
    <w:rsid w:val="003A194A"/>
    <w:rsid w:val="003A1D88"/>
    <w:rsid w:val="003A2613"/>
    <w:rsid w:val="003A3978"/>
    <w:rsid w:val="003A3D13"/>
    <w:rsid w:val="003A41CE"/>
    <w:rsid w:val="003A4A5D"/>
    <w:rsid w:val="003A5248"/>
    <w:rsid w:val="003A6654"/>
    <w:rsid w:val="003A7110"/>
    <w:rsid w:val="003A71DF"/>
    <w:rsid w:val="003B13B3"/>
    <w:rsid w:val="003B171E"/>
    <w:rsid w:val="003B1B97"/>
    <w:rsid w:val="003B1F2F"/>
    <w:rsid w:val="003B253B"/>
    <w:rsid w:val="003B2FA8"/>
    <w:rsid w:val="003B364E"/>
    <w:rsid w:val="003B6110"/>
    <w:rsid w:val="003B692D"/>
    <w:rsid w:val="003B6992"/>
    <w:rsid w:val="003B6B93"/>
    <w:rsid w:val="003B7839"/>
    <w:rsid w:val="003B7A63"/>
    <w:rsid w:val="003B7F6F"/>
    <w:rsid w:val="003C00BC"/>
    <w:rsid w:val="003C03BC"/>
    <w:rsid w:val="003C0DE4"/>
    <w:rsid w:val="003C268D"/>
    <w:rsid w:val="003C2A9E"/>
    <w:rsid w:val="003C2E86"/>
    <w:rsid w:val="003C319A"/>
    <w:rsid w:val="003C7707"/>
    <w:rsid w:val="003D4244"/>
    <w:rsid w:val="003D515A"/>
    <w:rsid w:val="003D60EA"/>
    <w:rsid w:val="003D6756"/>
    <w:rsid w:val="003D6BAE"/>
    <w:rsid w:val="003D7227"/>
    <w:rsid w:val="003D7583"/>
    <w:rsid w:val="003D7645"/>
    <w:rsid w:val="003E0CC6"/>
    <w:rsid w:val="003E0F42"/>
    <w:rsid w:val="003E515D"/>
    <w:rsid w:val="003E56BB"/>
    <w:rsid w:val="003E79F5"/>
    <w:rsid w:val="003F1804"/>
    <w:rsid w:val="003F283C"/>
    <w:rsid w:val="003F2CB5"/>
    <w:rsid w:val="003F3099"/>
    <w:rsid w:val="003F570F"/>
    <w:rsid w:val="003F5D73"/>
    <w:rsid w:val="003F646B"/>
    <w:rsid w:val="003F6B98"/>
    <w:rsid w:val="003F748E"/>
    <w:rsid w:val="00401AD6"/>
    <w:rsid w:val="00402E7C"/>
    <w:rsid w:val="0040585F"/>
    <w:rsid w:val="00405E3D"/>
    <w:rsid w:val="004108A6"/>
    <w:rsid w:val="00410D85"/>
    <w:rsid w:val="004137B5"/>
    <w:rsid w:val="0041509D"/>
    <w:rsid w:val="004153C2"/>
    <w:rsid w:val="00416603"/>
    <w:rsid w:val="004169E7"/>
    <w:rsid w:val="00417B4D"/>
    <w:rsid w:val="00420477"/>
    <w:rsid w:val="00424634"/>
    <w:rsid w:val="004257CE"/>
    <w:rsid w:val="00425BA8"/>
    <w:rsid w:val="00426433"/>
    <w:rsid w:val="004278A3"/>
    <w:rsid w:val="00430572"/>
    <w:rsid w:val="00432836"/>
    <w:rsid w:val="00432890"/>
    <w:rsid w:val="00435111"/>
    <w:rsid w:val="00435E2B"/>
    <w:rsid w:val="00437547"/>
    <w:rsid w:val="0043785E"/>
    <w:rsid w:val="0044213C"/>
    <w:rsid w:val="004439C5"/>
    <w:rsid w:val="004445A5"/>
    <w:rsid w:val="00445872"/>
    <w:rsid w:val="00447324"/>
    <w:rsid w:val="004516EA"/>
    <w:rsid w:val="004518B2"/>
    <w:rsid w:val="004527DB"/>
    <w:rsid w:val="004548F5"/>
    <w:rsid w:val="00456D01"/>
    <w:rsid w:val="00457842"/>
    <w:rsid w:val="0046126B"/>
    <w:rsid w:val="00461C80"/>
    <w:rsid w:val="004629F9"/>
    <w:rsid w:val="004637EC"/>
    <w:rsid w:val="00463D88"/>
    <w:rsid w:val="00464E38"/>
    <w:rsid w:val="004653E3"/>
    <w:rsid w:val="004658F6"/>
    <w:rsid w:val="00476230"/>
    <w:rsid w:val="00477610"/>
    <w:rsid w:val="004811EB"/>
    <w:rsid w:val="00486C69"/>
    <w:rsid w:val="00486F1D"/>
    <w:rsid w:val="00487B44"/>
    <w:rsid w:val="00487C0D"/>
    <w:rsid w:val="00490583"/>
    <w:rsid w:val="0049168F"/>
    <w:rsid w:val="004926A4"/>
    <w:rsid w:val="00492818"/>
    <w:rsid w:val="00492DF3"/>
    <w:rsid w:val="00494022"/>
    <w:rsid w:val="00495126"/>
    <w:rsid w:val="00495B85"/>
    <w:rsid w:val="00495EE5"/>
    <w:rsid w:val="00496317"/>
    <w:rsid w:val="004A41DB"/>
    <w:rsid w:val="004A5089"/>
    <w:rsid w:val="004A57B4"/>
    <w:rsid w:val="004A6073"/>
    <w:rsid w:val="004A6778"/>
    <w:rsid w:val="004B0532"/>
    <w:rsid w:val="004B0AEA"/>
    <w:rsid w:val="004B0B91"/>
    <w:rsid w:val="004B1DD8"/>
    <w:rsid w:val="004B1FE2"/>
    <w:rsid w:val="004B3598"/>
    <w:rsid w:val="004B49F9"/>
    <w:rsid w:val="004B715A"/>
    <w:rsid w:val="004B7321"/>
    <w:rsid w:val="004C09B9"/>
    <w:rsid w:val="004C2052"/>
    <w:rsid w:val="004C2619"/>
    <w:rsid w:val="004C296E"/>
    <w:rsid w:val="004C3560"/>
    <w:rsid w:val="004C367E"/>
    <w:rsid w:val="004C5268"/>
    <w:rsid w:val="004C5B5C"/>
    <w:rsid w:val="004C5B6D"/>
    <w:rsid w:val="004C6429"/>
    <w:rsid w:val="004C7B89"/>
    <w:rsid w:val="004D12E5"/>
    <w:rsid w:val="004D1755"/>
    <w:rsid w:val="004D1C1B"/>
    <w:rsid w:val="004D26F9"/>
    <w:rsid w:val="004D2B75"/>
    <w:rsid w:val="004D408E"/>
    <w:rsid w:val="004D6457"/>
    <w:rsid w:val="004D7E98"/>
    <w:rsid w:val="004E0BA6"/>
    <w:rsid w:val="004E120F"/>
    <w:rsid w:val="004E3E39"/>
    <w:rsid w:val="004E68E8"/>
    <w:rsid w:val="004E6C02"/>
    <w:rsid w:val="004E6E0F"/>
    <w:rsid w:val="004E75FD"/>
    <w:rsid w:val="004E7BBD"/>
    <w:rsid w:val="004E7CF3"/>
    <w:rsid w:val="004F145D"/>
    <w:rsid w:val="004F1FE8"/>
    <w:rsid w:val="004F3F95"/>
    <w:rsid w:val="004F4787"/>
    <w:rsid w:val="004F6B2E"/>
    <w:rsid w:val="00500C7E"/>
    <w:rsid w:val="005029A0"/>
    <w:rsid w:val="00502DE6"/>
    <w:rsid w:val="00503AE0"/>
    <w:rsid w:val="005044B6"/>
    <w:rsid w:val="005051EE"/>
    <w:rsid w:val="00507AE3"/>
    <w:rsid w:val="00510C0E"/>
    <w:rsid w:val="00511318"/>
    <w:rsid w:val="00511A93"/>
    <w:rsid w:val="0051293C"/>
    <w:rsid w:val="005133A7"/>
    <w:rsid w:val="00513995"/>
    <w:rsid w:val="00513A33"/>
    <w:rsid w:val="00513B2F"/>
    <w:rsid w:val="00520FDA"/>
    <w:rsid w:val="00521244"/>
    <w:rsid w:val="00521934"/>
    <w:rsid w:val="00521E56"/>
    <w:rsid w:val="00522A9C"/>
    <w:rsid w:val="00522AF1"/>
    <w:rsid w:val="0052431E"/>
    <w:rsid w:val="00524362"/>
    <w:rsid w:val="005269EA"/>
    <w:rsid w:val="00526B57"/>
    <w:rsid w:val="005305BF"/>
    <w:rsid w:val="00530D40"/>
    <w:rsid w:val="00530D7D"/>
    <w:rsid w:val="00533A91"/>
    <w:rsid w:val="00537860"/>
    <w:rsid w:val="00540059"/>
    <w:rsid w:val="00540244"/>
    <w:rsid w:val="00540DB6"/>
    <w:rsid w:val="0054296A"/>
    <w:rsid w:val="00543CDE"/>
    <w:rsid w:val="005445AC"/>
    <w:rsid w:val="00544E79"/>
    <w:rsid w:val="005479AC"/>
    <w:rsid w:val="005514C8"/>
    <w:rsid w:val="005543DB"/>
    <w:rsid w:val="00555DFB"/>
    <w:rsid w:val="0056151F"/>
    <w:rsid w:val="00562C90"/>
    <w:rsid w:val="005656B1"/>
    <w:rsid w:val="005669EC"/>
    <w:rsid w:val="0057029D"/>
    <w:rsid w:val="0057147F"/>
    <w:rsid w:val="00571ACD"/>
    <w:rsid w:val="00571EB8"/>
    <w:rsid w:val="00576845"/>
    <w:rsid w:val="005827ED"/>
    <w:rsid w:val="00583091"/>
    <w:rsid w:val="0058326E"/>
    <w:rsid w:val="005838AE"/>
    <w:rsid w:val="00583C8A"/>
    <w:rsid w:val="00584158"/>
    <w:rsid w:val="00585494"/>
    <w:rsid w:val="005855CB"/>
    <w:rsid w:val="00585615"/>
    <w:rsid w:val="00586218"/>
    <w:rsid w:val="005868C3"/>
    <w:rsid w:val="0058756E"/>
    <w:rsid w:val="00587C80"/>
    <w:rsid w:val="00591139"/>
    <w:rsid w:val="0059161B"/>
    <w:rsid w:val="005919B7"/>
    <w:rsid w:val="005924A2"/>
    <w:rsid w:val="005929B8"/>
    <w:rsid w:val="00594395"/>
    <w:rsid w:val="00594A03"/>
    <w:rsid w:val="00596415"/>
    <w:rsid w:val="00597159"/>
    <w:rsid w:val="00597B41"/>
    <w:rsid w:val="005A066C"/>
    <w:rsid w:val="005A2BD5"/>
    <w:rsid w:val="005A3434"/>
    <w:rsid w:val="005A373F"/>
    <w:rsid w:val="005B09FF"/>
    <w:rsid w:val="005B1177"/>
    <w:rsid w:val="005B26A0"/>
    <w:rsid w:val="005B26A6"/>
    <w:rsid w:val="005B370E"/>
    <w:rsid w:val="005B4452"/>
    <w:rsid w:val="005B53BB"/>
    <w:rsid w:val="005B7152"/>
    <w:rsid w:val="005B7370"/>
    <w:rsid w:val="005B7AA5"/>
    <w:rsid w:val="005C0D47"/>
    <w:rsid w:val="005C18C7"/>
    <w:rsid w:val="005C474E"/>
    <w:rsid w:val="005C59B9"/>
    <w:rsid w:val="005C59C1"/>
    <w:rsid w:val="005C5C33"/>
    <w:rsid w:val="005C5DF5"/>
    <w:rsid w:val="005C6185"/>
    <w:rsid w:val="005C6468"/>
    <w:rsid w:val="005C6666"/>
    <w:rsid w:val="005C6903"/>
    <w:rsid w:val="005C7095"/>
    <w:rsid w:val="005C71E5"/>
    <w:rsid w:val="005D01B2"/>
    <w:rsid w:val="005D01FD"/>
    <w:rsid w:val="005D11F9"/>
    <w:rsid w:val="005D14CF"/>
    <w:rsid w:val="005D16F3"/>
    <w:rsid w:val="005D1B9D"/>
    <w:rsid w:val="005D4B45"/>
    <w:rsid w:val="005D5C61"/>
    <w:rsid w:val="005D600B"/>
    <w:rsid w:val="005D6188"/>
    <w:rsid w:val="005D6CE0"/>
    <w:rsid w:val="005E024E"/>
    <w:rsid w:val="005E05B0"/>
    <w:rsid w:val="005E05F6"/>
    <w:rsid w:val="005E06A6"/>
    <w:rsid w:val="005E162F"/>
    <w:rsid w:val="005E2A00"/>
    <w:rsid w:val="005E3419"/>
    <w:rsid w:val="005F0908"/>
    <w:rsid w:val="005F0D5C"/>
    <w:rsid w:val="005F3079"/>
    <w:rsid w:val="005F59D1"/>
    <w:rsid w:val="005F6D05"/>
    <w:rsid w:val="00600238"/>
    <w:rsid w:val="00601076"/>
    <w:rsid w:val="00602531"/>
    <w:rsid w:val="0060346E"/>
    <w:rsid w:val="00604580"/>
    <w:rsid w:val="006051E3"/>
    <w:rsid w:val="00606360"/>
    <w:rsid w:val="006068BC"/>
    <w:rsid w:val="0060744D"/>
    <w:rsid w:val="006108B7"/>
    <w:rsid w:val="00610FF6"/>
    <w:rsid w:val="0061158C"/>
    <w:rsid w:val="00612641"/>
    <w:rsid w:val="0061279A"/>
    <w:rsid w:val="006139A7"/>
    <w:rsid w:val="00614FC6"/>
    <w:rsid w:val="00615122"/>
    <w:rsid w:val="00615850"/>
    <w:rsid w:val="00616E99"/>
    <w:rsid w:val="00617BD7"/>
    <w:rsid w:val="00622F58"/>
    <w:rsid w:val="006236AE"/>
    <w:rsid w:val="0062440F"/>
    <w:rsid w:val="0062741E"/>
    <w:rsid w:val="0063029A"/>
    <w:rsid w:val="0063114D"/>
    <w:rsid w:val="00631C9E"/>
    <w:rsid w:val="0063322C"/>
    <w:rsid w:val="0063474D"/>
    <w:rsid w:val="0063609A"/>
    <w:rsid w:val="0063630C"/>
    <w:rsid w:val="006364A5"/>
    <w:rsid w:val="006372FE"/>
    <w:rsid w:val="00637C70"/>
    <w:rsid w:val="00640608"/>
    <w:rsid w:val="00641DBF"/>
    <w:rsid w:val="006426C0"/>
    <w:rsid w:val="00642991"/>
    <w:rsid w:val="006431E9"/>
    <w:rsid w:val="00643C91"/>
    <w:rsid w:val="0064462B"/>
    <w:rsid w:val="00646733"/>
    <w:rsid w:val="00647411"/>
    <w:rsid w:val="00647679"/>
    <w:rsid w:val="006478DC"/>
    <w:rsid w:val="0064795D"/>
    <w:rsid w:val="006504F7"/>
    <w:rsid w:val="0065050A"/>
    <w:rsid w:val="00650782"/>
    <w:rsid w:val="006507B4"/>
    <w:rsid w:val="00650F1A"/>
    <w:rsid w:val="00652889"/>
    <w:rsid w:val="006539AA"/>
    <w:rsid w:val="006543AF"/>
    <w:rsid w:val="0065624B"/>
    <w:rsid w:val="00656F20"/>
    <w:rsid w:val="0066166A"/>
    <w:rsid w:val="006629DB"/>
    <w:rsid w:val="00664802"/>
    <w:rsid w:val="0066542D"/>
    <w:rsid w:val="006664D7"/>
    <w:rsid w:val="00667780"/>
    <w:rsid w:val="006714A7"/>
    <w:rsid w:val="00672B40"/>
    <w:rsid w:val="0067407F"/>
    <w:rsid w:val="00674C12"/>
    <w:rsid w:val="00674C68"/>
    <w:rsid w:val="006753B8"/>
    <w:rsid w:val="006764B3"/>
    <w:rsid w:val="00676CD7"/>
    <w:rsid w:val="00676D1E"/>
    <w:rsid w:val="00680C9B"/>
    <w:rsid w:val="00680EDE"/>
    <w:rsid w:val="00681069"/>
    <w:rsid w:val="00682740"/>
    <w:rsid w:val="006829D1"/>
    <w:rsid w:val="00683475"/>
    <w:rsid w:val="006859DD"/>
    <w:rsid w:val="00686329"/>
    <w:rsid w:val="006877C5"/>
    <w:rsid w:val="00690E75"/>
    <w:rsid w:val="00692781"/>
    <w:rsid w:val="00693ED7"/>
    <w:rsid w:val="006961A3"/>
    <w:rsid w:val="00696342"/>
    <w:rsid w:val="006963A1"/>
    <w:rsid w:val="006971EE"/>
    <w:rsid w:val="006A0D67"/>
    <w:rsid w:val="006A1796"/>
    <w:rsid w:val="006A193F"/>
    <w:rsid w:val="006A2445"/>
    <w:rsid w:val="006A32F2"/>
    <w:rsid w:val="006A3972"/>
    <w:rsid w:val="006A4F68"/>
    <w:rsid w:val="006A525C"/>
    <w:rsid w:val="006A55B9"/>
    <w:rsid w:val="006A62FA"/>
    <w:rsid w:val="006A7DE6"/>
    <w:rsid w:val="006B0D6B"/>
    <w:rsid w:val="006B3431"/>
    <w:rsid w:val="006B4182"/>
    <w:rsid w:val="006B44F1"/>
    <w:rsid w:val="006B4E6F"/>
    <w:rsid w:val="006B5C4C"/>
    <w:rsid w:val="006B67BA"/>
    <w:rsid w:val="006B7860"/>
    <w:rsid w:val="006C0DE5"/>
    <w:rsid w:val="006C21EA"/>
    <w:rsid w:val="006C31DC"/>
    <w:rsid w:val="006C4270"/>
    <w:rsid w:val="006C4E60"/>
    <w:rsid w:val="006C50B8"/>
    <w:rsid w:val="006C65EA"/>
    <w:rsid w:val="006D0BC6"/>
    <w:rsid w:val="006D369B"/>
    <w:rsid w:val="006D41F1"/>
    <w:rsid w:val="006D4F72"/>
    <w:rsid w:val="006D5060"/>
    <w:rsid w:val="006D5192"/>
    <w:rsid w:val="006D5912"/>
    <w:rsid w:val="006D6613"/>
    <w:rsid w:val="006D6976"/>
    <w:rsid w:val="006D7567"/>
    <w:rsid w:val="006E0470"/>
    <w:rsid w:val="006E0CF8"/>
    <w:rsid w:val="006E0EFD"/>
    <w:rsid w:val="006E127F"/>
    <w:rsid w:val="006E1C4D"/>
    <w:rsid w:val="006E4C12"/>
    <w:rsid w:val="006E670A"/>
    <w:rsid w:val="006F0670"/>
    <w:rsid w:val="006F1E87"/>
    <w:rsid w:val="006F26D0"/>
    <w:rsid w:val="006F2C27"/>
    <w:rsid w:val="006F3C1D"/>
    <w:rsid w:val="006F5267"/>
    <w:rsid w:val="006F5890"/>
    <w:rsid w:val="006F7104"/>
    <w:rsid w:val="006F7200"/>
    <w:rsid w:val="007007AE"/>
    <w:rsid w:val="00704317"/>
    <w:rsid w:val="00705080"/>
    <w:rsid w:val="00706FA9"/>
    <w:rsid w:val="00707D4F"/>
    <w:rsid w:val="00707E24"/>
    <w:rsid w:val="00712700"/>
    <w:rsid w:val="00712E02"/>
    <w:rsid w:val="00713565"/>
    <w:rsid w:val="0071594F"/>
    <w:rsid w:val="0071663B"/>
    <w:rsid w:val="00717C21"/>
    <w:rsid w:val="00717D74"/>
    <w:rsid w:val="00717E72"/>
    <w:rsid w:val="007202EE"/>
    <w:rsid w:val="007207B3"/>
    <w:rsid w:val="007209C4"/>
    <w:rsid w:val="007209E4"/>
    <w:rsid w:val="00721D1A"/>
    <w:rsid w:val="007231A5"/>
    <w:rsid w:val="00724DBB"/>
    <w:rsid w:val="00725172"/>
    <w:rsid w:val="00725AFF"/>
    <w:rsid w:val="007265B7"/>
    <w:rsid w:val="007272E3"/>
    <w:rsid w:val="007275B1"/>
    <w:rsid w:val="00727EF3"/>
    <w:rsid w:val="0073007D"/>
    <w:rsid w:val="007313D1"/>
    <w:rsid w:val="00732A40"/>
    <w:rsid w:val="00733D85"/>
    <w:rsid w:val="00734343"/>
    <w:rsid w:val="007347FE"/>
    <w:rsid w:val="007359B4"/>
    <w:rsid w:val="0073650F"/>
    <w:rsid w:val="007403B5"/>
    <w:rsid w:val="00740AB7"/>
    <w:rsid w:val="00741866"/>
    <w:rsid w:val="0074190A"/>
    <w:rsid w:val="00742C27"/>
    <w:rsid w:val="007435EB"/>
    <w:rsid w:val="007445CC"/>
    <w:rsid w:val="00744F75"/>
    <w:rsid w:val="007454D2"/>
    <w:rsid w:val="00745C58"/>
    <w:rsid w:val="00746AB8"/>
    <w:rsid w:val="0074745B"/>
    <w:rsid w:val="00750182"/>
    <w:rsid w:val="007563B4"/>
    <w:rsid w:val="007600BF"/>
    <w:rsid w:val="0076020C"/>
    <w:rsid w:val="00760C1A"/>
    <w:rsid w:val="00761169"/>
    <w:rsid w:val="0076226F"/>
    <w:rsid w:val="007629E4"/>
    <w:rsid w:val="00763487"/>
    <w:rsid w:val="00771933"/>
    <w:rsid w:val="00772753"/>
    <w:rsid w:val="00772DF9"/>
    <w:rsid w:val="007731C5"/>
    <w:rsid w:val="007749AB"/>
    <w:rsid w:val="007769D5"/>
    <w:rsid w:val="007774AE"/>
    <w:rsid w:val="00780ECC"/>
    <w:rsid w:val="00781163"/>
    <w:rsid w:val="0078160C"/>
    <w:rsid w:val="00781ADE"/>
    <w:rsid w:val="007821FD"/>
    <w:rsid w:val="0078331B"/>
    <w:rsid w:val="00784C8B"/>
    <w:rsid w:val="00784D93"/>
    <w:rsid w:val="0078616A"/>
    <w:rsid w:val="00786C70"/>
    <w:rsid w:val="007871B5"/>
    <w:rsid w:val="00790C3B"/>
    <w:rsid w:val="00792594"/>
    <w:rsid w:val="00792AEB"/>
    <w:rsid w:val="0079305D"/>
    <w:rsid w:val="00794499"/>
    <w:rsid w:val="00796A76"/>
    <w:rsid w:val="007A202E"/>
    <w:rsid w:val="007A2D9D"/>
    <w:rsid w:val="007A301E"/>
    <w:rsid w:val="007A4D7D"/>
    <w:rsid w:val="007A5062"/>
    <w:rsid w:val="007A5D42"/>
    <w:rsid w:val="007A6366"/>
    <w:rsid w:val="007A72F3"/>
    <w:rsid w:val="007A7E54"/>
    <w:rsid w:val="007B0133"/>
    <w:rsid w:val="007B08B7"/>
    <w:rsid w:val="007B2391"/>
    <w:rsid w:val="007B41FD"/>
    <w:rsid w:val="007B5811"/>
    <w:rsid w:val="007B5B3B"/>
    <w:rsid w:val="007B5E44"/>
    <w:rsid w:val="007B7858"/>
    <w:rsid w:val="007B79AB"/>
    <w:rsid w:val="007C2180"/>
    <w:rsid w:val="007C3255"/>
    <w:rsid w:val="007C70D5"/>
    <w:rsid w:val="007C7660"/>
    <w:rsid w:val="007D02EB"/>
    <w:rsid w:val="007D0556"/>
    <w:rsid w:val="007D0962"/>
    <w:rsid w:val="007D1386"/>
    <w:rsid w:val="007D1A3F"/>
    <w:rsid w:val="007D29E7"/>
    <w:rsid w:val="007D32EA"/>
    <w:rsid w:val="007D36B8"/>
    <w:rsid w:val="007D3D60"/>
    <w:rsid w:val="007D4151"/>
    <w:rsid w:val="007D4CBA"/>
    <w:rsid w:val="007D4E60"/>
    <w:rsid w:val="007D4E66"/>
    <w:rsid w:val="007D5BA0"/>
    <w:rsid w:val="007D66A1"/>
    <w:rsid w:val="007D71F6"/>
    <w:rsid w:val="007D75A8"/>
    <w:rsid w:val="007D7B26"/>
    <w:rsid w:val="007D7C92"/>
    <w:rsid w:val="007D7DA8"/>
    <w:rsid w:val="007E070E"/>
    <w:rsid w:val="007E085E"/>
    <w:rsid w:val="007E0EA7"/>
    <w:rsid w:val="007E186B"/>
    <w:rsid w:val="007E1C88"/>
    <w:rsid w:val="007E2E8A"/>
    <w:rsid w:val="007E3700"/>
    <w:rsid w:val="007E3AAD"/>
    <w:rsid w:val="007E454B"/>
    <w:rsid w:val="007E4AE5"/>
    <w:rsid w:val="007E5201"/>
    <w:rsid w:val="007E78D4"/>
    <w:rsid w:val="007F1D09"/>
    <w:rsid w:val="007F2417"/>
    <w:rsid w:val="007F2C03"/>
    <w:rsid w:val="007F497A"/>
    <w:rsid w:val="007F5BEC"/>
    <w:rsid w:val="007F6E40"/>
    <w:rsid w:val="007F6EA6"/>
    <w:rsid w:val="007F7362"/>
    <w:rsid w:val="0080148B"/>
    <w:rsid w:val="00801B57"/>
    <w:rsid w:val="00802FA1"/>
    <w:rsid w:val="00805A2C"/>
    <w:rsid w:val="0080673E"/>
    <w:rsid w:val="00806765"/>
    <w:rsid w:val="00806DC3"/>
    <w:rsid w:val="0081010B"/>
    <w:rsid w:val="00814E28"/>
    <w:rsid w:val="00814F50"/>
    <w:rsid w:val="00815653"/>
    <w:rsid w:val="008165E0"/>
    <w:rsid w:val="00820656"/>
    <w:rsid w:val="008228C8"/>
    <w:rsid w:val="008245D9"/>
    <w:rsid w:val="00824D06"/>
    <w:rsid w:val="00827103"/>
    <w:rsid w:val="008316D9"/>
    <w:rsid w:val="0083326E"/>
    <w:rsid w:val="008336EB"/>
    <w:rsid w:val="00833EA9"/>
    <w:rsid w:val="008355B9"/>
    <w:rsid w:val="00836492"/>
    <w:rsid w:val="00836C14"/>
    <w:rsid w:val="008401AA"/>
    <w:rsid w:val="008421F1"/>
    <w:rsid w:val="008434CA"/>
    <w:rsid w:val="00844BAD"/>
    <w:rsid w:val="0085042C"/>
    <w:rsid w:val="00851FC0"/>
    <w:rsid w:val="00852E8A"/>
    <w:rsid w:val="00853947"/>
    <w:rsid w:val="00853E9A"/>
    <w:rsid w:val="00854315"/>
    <w:rsid w:val="00854F74"/>
    <w:rsid w:val="0085678A"/>
    <w:rsid w:val="008613F3"/>
    <w:rsid w:val="0086212A"/>
    <w:rsid w:val="008621EB"/>
    <w:rsid w:val="00862927"/>
    <w:rsid w:val="00864AE4"/>
    <w:rsid w:val="00865A26"/>
    <w:rsid w:val="0086682E"/>
    <w:rsid w:val="0086774B"/>
    <w:rsid w:val="008700DC"/>
    <w:rsid w:val="0087065D"/>
    <w:rsid w:val="00871506"/>
    <w:rsid w:val="008738DD"/>
    <w:rsid w:val="0087759B"/>
    <w:rsid w:val="0087799F"/>
    <w:rsid w:val="00880991"/>
    <w:rsid w:val="00881244"/>
    <w:rsid w:val="008813AA"/>
    <w:rsid w:val="00882657"/>
    <w:rsid w:val="00884F1C"/>
    <w:rsid w:val="00886E99"/>
    <w:rsid w:val="0088767E"/>
    <w:rsid w:val="0088785F"/>
    <w:rsid w:val="00887AD3"/>
    <w:rsid w:val="00890770"/>
    <w:rsid w:val="0089117A"/>
    <w:rsid w:val="00891D1B"/>
    <w:rsid w:val="00891DDA"/>
    <w:rsid w:val="00891FDE"/>
    <w:rsid w:val="008920B1"/>
    <w:rsid w:val="008936EA"/>
    <w:rsid w:val="008938A4"/>
    <w:rsid w:val="008944FE"/>
    <w:rsid w:val="008966C3"/>
    <w:rsid w:val="0089749F"/>
    <w:rsid w:val="00897BCE"/>
    <w:rsid w:val="008A0288"/>
    <w:rsid w:val="008A0A24"/>
    <w:rsid w:val="008A1257"/>
    <w:rsid w:val="008A18B7"/>
    <w:rsid w:val="008A33A1"/>
    <w:rsid w:val="008A5F6A"/>
    <w:rsid w:val="008A721C"/>
    <w:rsid w:val="008B04B3"/>
    <w:rsid w:val="008B0E51"/>
    <w:rsid w:val="008B16BB"/>
    <w:rsid w:val="008B1898"/>
    <w:rsid w:val="008B31ED"/>
    <w:rsid w:val="008B3975"/>
    <w:rsid w:val="008B41AD"/>
    <w:rsid w:val="008B54D6"/>
    <w:rsid w:val="008B596D"/>
    <w:rsid w:val="008C14C9"/>
    <w:rsid w:val="008C3957"/>
    <w:rsid w:val="008C4904"/>
    <w:rsid w:val="008C5AA1"/>
    <w:rsid w:val="008C74AF"/>
    <w:rsid w:val="008D2529"/>
    <w:rsid w:val="008D3301"/>
    <w:rsid w:val="008D35B6"/>
    <w:rsid w:val="008D4172"/>
    <w:rsid w:val="008D46C4"/>
    <w:rsid w:val="008E1CD7"/>
    <w:rsid w:val="008E1F95"/>
    <w:rsid w:val="008E35AF"/>
    <w:rsid w:val="008E5CA2"/>
    <w:rsid w:val="008E5D2F"/>
    <w:rsid w:val="008E5F0E"/>
    <w:rsid w:val="008E64B4"/>
    <w:rsid w:val="008F1187"/>
    <w:rsid w:val="008F18F1"/>
    <w:rsid w:val="008F237B"/>
    <w:rsid w:val="008F2F53"/>
    <w:rsid w:val="008F3F7A"/>
    <w:rsid w:val="008F633B"/>
    <w:rsid w:val="008F68D0"/>
    <w:rsid w:val="008F7187"/>
    <w:rsid w:val="008F79ED"/>
    <w:rsid w:val="008F7ED4"/>
    <w:rsid w:val="009015F5"/>
    <w:rsid w:val="0090257F"/>
    <w:rsid w:val="00903DF9"/>
    <w:rsid w:val="0090408B"/>
    <w:rsid w:val="00904D6F"/>
    <w:rsid w:val="0090777E"/>
    <w:rsid w:val="0090797F"/>
    <w:rsid w:val="009125CA"/>
    <w:rsid w:val="009134A7"/>
    <w:rsid w:val="0091494D"/>
    <w:rsid w:val="009173A7"/>
    <w:rsid w:val="00917679"/>
    <w:rsid w:val="009201D3"/>
    <w:rsid w:val="0092044C"/>
    <w:rsid w:val="00922A17"/>
    <w:rsid w:val="00923402"/>
    <w:rsid w:val="009239B5"/>
    <w:rsid w:val="009251B7"/>
    <w:rsid w:val="0092635C"/>
    <w:rsid w:val="0093057F"/>
    <w:rsid w:val="0093071F"/>
    <w:rsid w:val="00931275"/>
    <w:rsid w:val="009312DB"/>
    <w:rsid w:val="00932379"/>
    <w:rsid w:val="00934CDD"/>
    <w:rsid w:val="00936D78"/>
    <w:rsid w:val="009375B4"/>
    <w:rsid w:val="009405C3"/>
    <w:rsid w:val="0094095C"/>
    <w:rsid w:val="00940B07"/>
    <w:rsid w:val="00941161"/>
    <w:rsid w:val="00941357"/>
    <w:rsid w:val="0094141D"/>
    <w:rsid w:val="00944040"/>
    <w:rsid w:val="00945669"/>
    <w:rsid w:val="00947D34"/>
    <w:rsid w:val="0095111B"/>
    <w:rsid w:val="00952213"/>
    <w:rsid w:val="00952B23"/>
    <w:rsid w:val="00953DBC"/>
    <w:rsid w:val="009540ED"/>
    <w:rsid w:val="00954174"/>
    <w:rsid w:val="009543D7"/>
    <w:rsid w:val="00954491"/>
    <w:rsid w:val="0095499D"/>
    <w:rsid w:val="0095634A"/>
    <w:rsid w:val="00961366"/>
    <w:rsid w:val="009622A3"/>
    <w:rsid w:val="00963067"/>
    <w:rsid w:val="0096414A"/>
    <w:rsid w:val="00964F8F"/>
    <w:rsid w:val="0096617C"/>
    <w:rsid w:val="009701B2"/>
    <w:rsid w:val="0097029D"/>
    <w:rsid w:val="009702A1"/>
    <w:rsid w:val="0097080F"/>
    <w:rsid w:val="009718C6"/>
    <w:rsid w:val="00972C4B"/>
    <w:rsid w:val="0097312C"/>
    <w:rsid w:val="00973583"/>
    <w:rsid w:val="009742A4"/>
    <w:rsid w:val="00975404"/>
    <w:rsid w:val="00980FC3"/>
    <w:rsid w:val="00981132"/>
    <w:rsid w:val="009824C7"/>
    <w:rsid w:val="00982FA6"/>
    <w:rsid w:val="00984EB6"/>
    <w:rsid w:val="0098673E"/>
    <w:rsid w:val="00986AA0"/>
    <w:rsid w:val="00987A64"/>
    <w:rsid w:val="00987D6B"/>
    <w:rsid w:val="00991587"/>
    <w:rsid w:val="00992363"/>
    <w:rsid w:val="00993E08"/>
    <w:rsid w:val="00994DD3"/>
    <w:rsid w:val="00995D8C"/>
    <w:rsid w:val="00997338"/>
    <w:rsid w:val="00997DE9"/>
    <w:rsid w:val="009A2DC1"/>
    <w:rsid w:val="009A2EFE"/>
    <w:rsid w:val="009A2F27"/>
    <w:rsid w:val="009A6FFD"/>
    <w:rsid w:val="009B00F6"/>
    <w:rsid w:val="009B0848"/>
    <w:rsid w:val="009B17B3"/>
    <w:rsid w:val="009B2F90"/>
    <w:rsid w:val="009B31CE"/>
    <w:rsid w:val="009B45B8"/>
    <w:rsid w:val="009B4B2C"/>
    <w:rsid w:val="009B55F2"/>
    <w:rsid w:val="009B5B5D"/>
    <w:rsid w:val="009B65FA"/>
    <w:rsid w:val="009C1608"/>
    <w:rsid w:val="009C1F1F"/>
    <w:rsid w:val="009C2447"/>
    <w:rsid w:val="009C2883"/>
    <w:rsid w:val="009C2A6B"/>
    <w:rsid w:val="009C387C"/>
    <w:rsid w:val="009C404E"/>
    <w:rsid w:val="009C4C3C"/>
    <w:rsid w:val="009C51DD"/>
    <w:rsid w:val="009D0A48"/>
    <w:rsid w:val="009D143C"/>
    <w:rsid w:val="009D2D44"/>
    <w:rsid w:val="009D3028"/>
    <w:rsid w:val="009D32EC"/>
    <w:rsid w:val="009D3D70"/>
    <w:rsid w:val="009D45E3"/>
    <w:rsid w:val="009D7DF1"/>
    <w:rsid w:val="009E0AAC"/>
    <w:rsid w:val="009E21D8"/>
    <w:rsid w:val="009E38D8"/>
    <w:rsid w:val="009E62BB"/>
    <w:rsid w:val="009F077F"/>
    <w:rsid w:val="009F2BA5"/>
    <w:rsid w:val="009F2EB1"/>
    <w:rsid w:val="009F7A39"/>
    <w:rsid w:val="00A00853"/>
    <w:rsid w:val="00A03072"/>
    <w:rsid w:val="00A03202"/>
    <w:rsid w:val="00A04229"/>
    <w:rsid w:val="00A05010"/>
    <w:rsid w:val="00A065E0"/>
    <w:rsid w:val="00A0762D"/>
    <w:rsid w:val="00A07637"/>
    <w:rsid w:val="00A076BB"/>
    <w:rsid w:val="00A11773"/>
    <w:rsid w:val="00A1314C"/>
    <w:rsid w:val="00A13681"/>
    <w:rsid w:val="00A13CD5"/>
    <w:rsid w:val="00A1428A"/>
    <w:rsid w:val="00A14775"/>
    <w:rsid w:val="00A166D4"/>
    <w:rsid w:val="00A16DE7"/>
    <w:rsid w:val="00A21B0A"/>
    <w:rsid w:val="00A22D83"/>
    <w:rsid w:val="00A2460F"/>
    <w:rsid w:val="00A25298"/>
    <w:rsid w:val="00A261CA"/>
    <w:rsid w:val="00A26992"/>
    <w:rsid w:val="00A26ED6"/>
    <w:rsid w:val="00A274CB"/>
    <w:rsid w:val="00A27745"/>
    <w:rsid w:val="00A31541"/>
    <w:rsid w:val="00A32372"/>
    <w:rsid w:val="00A33818"/>
    <w:rsid w:val="00A342E4"/>
    <w:rsid w:val="00A34F4E"/>
    <w:rsid w:val="00A35027"/>
    <w:rsid w:val="00A35B1B"/>
    <w:rsid w:val="00A37595"/>
    <w:rsid w:val="00A40B5C"/>
    <w:rsid w:val="00A43148"/>
    <w:rsid w:val="00A47A26"/>
    <w:rsid w:val="00A509AE"/>
    <w:rsid w:val="00A50CA5"/>
    <w:rsid w:val="00A532C9"/>
    <w:rsid w:val="00A54F32"/>
    <w:rsid w:val="00A55AFC"/>
    <w:rsid w:val="00A56279"/>
    <w:rsid w:val="00A60222"/>
    <w:rsid w:val="00A61A50"/>
    <w:rsid w:val="00A65C22"/>
    <w:rsid w:val="00A65C8D"/>
    <w:rsid w:val="00A66807"/>
    <w:rsid w:val="00A71546"/>
    <w:rsid w:val="00A726D6"/>
    <w:rsid w:val="00A72CD5"/>
    <w:rsid w:val="00A73180"/>
    <w:rsid w:val="00A73790"/>
    <w:rsid w:val="00A73E54"/>
    <w:rsid w:val="00A761E6"/>
    <w:rsid w:val="00A773CF"/>
    <w:rsid w:val="00A803B6"/>
    <w:rsid w:val="00A8228E"/>
    <w:rsid w:val="00A8396F"/>
    <w:rsid w:val="00A85C39"/>
    <w:rsid w:val="00A872CC"/>
    <w:rsid w:val="00A87383"/>
    <w:rsid w:val="00A94A51"/>
    <w:rsid w:val="00A9554F"/>
    <w:rsid w:val="00AA0F34"/>
    <w:rsid w:val="00AA2FF0"/>
    <w:rsid w:val="00AA4535"/>
    <w:rsid w:val="00AA50E8"/>
    <w:rsid w:val="00AA684C"/>
    <w:rsid w:val="00AA6B30"/>
    <w:rsid w:val="00AA7B2B"/>
    <w:rsid w:val="00AA7BD2"/>
    <w:rsid w:val="00AB116C"/>
    <w:rsid w:val="00AB21DE"/>
    <w:rsid w:val="00AB2807"/>
    <w:rsid w:val="00AB4048"/>
    <w:rsid w:val="00AB43B7"/>
    <w:rsid w:val="00AB76F8"/>
    <w:rsid w:val="00AB77B3"/>
    <w:rsid w:val="00AC166E"/>
    <w:rsid w:val="00AC1D30"/>
    <w:rsid w:val="00AC1F12"/>
    <w:rsid w:val="00AC34C5"/>
    <w:rsid w:val="00AC60F2"/>
    <w:rsid w:val="00AC6138"/>
    <w:rsid w:val="00AC62B3"/>
    <w:rsid w:val="00AC76C2"/>
    <w:rsid w:val="00AD0534"/>
    <w:rsid w:val="00AD1583"/>
    <w:rsid w:val="00AD1BAC"/>
    <w:rsid w:val="00AD2ECF"/>
    <w:rsid w:val="00AD3AB9"/>
    <w:rsid w:val="00AD4DAE"/>
    <w:rsid w:val="00AD538A"/>
    <w:rsid w:val="00AD5AB7"/>
    <w:rsid w:val="00AD7F7B"/>
    <w:rsid w:val="00AE062D"/>
    <w:rsid w:val="00AE07BD"/>
    <w:rsid w:val="00AE1FC3"/>
    <w:rsid w:val="00AE41C3"/>
    <w:rsid w:val="00AF15FC"/>
    <w:rsid w:val="00AF2C86"/>
    <w:rsid w:val="00AF34E6"/>
    <w:rsid w:val="00AF3EEC"/>
    <w:rsid w:val="00AF6027"/>
    <w:rsid w:val="00AF707C"/>
    <w:rsid w:val="00AF7ED2"/>
    <w:rsid w:val="00B017D0"/>
    <w:rsid w:val="00B02261"/>
    <w:rsid w:val="00B075A8"/>
    <w:rsid w:val="00B07B54"/>
    <w:rsid w:val="00B11CCD"/>
    <w:rsid w:val="00B11D5D"/>
    <w:rsid w:val="00B123BA"/>
    <w:rsid w:val="00B14682"/>
    <w:rsid w:val="00B15034"/>
    <w:rsid w:val="00B206D7"/>
    <w:rsid w:val="00B209C5"/>
    <w:rsid w:val="00B216FC"/>
    <w:rsid w:val="00B22FF3"/>
    <w:rsid w:val="00B23BBE"/>
    <w:rsid w:val="00B24211"/>
    <w:rsid w:val="00B2487D"/>
    <w:rsid w:val="00B24AAE"/>
    <w:rsid w:val="00B26D89"/>
    <w:rsid w:val="00B26F3D"/>
    <w:rsid w:val="00B270E7"/>
    <w:rsid w:val="00B320AB"/>
    <w:rsid w:val="00B32904"/>
    <w:rsid w:val="00B33AB9"/>
    <w:rsid w:val="00B34BF0"/>
    <w:rsid w:val="00B34D42"/>
    <w:rsid w:val="00B34FDC"/>
    <w:rsid w:val="00B3792C"/>
    <w:rsid w:val="00B37985"/>
    <w:rsid w:val="00B40F45"/>
    <w:rsid w:val="00B412E2"/>
    <w:rsid w:val="00B4161A"/>
    <w:rsid w:val="00B42307"/>
    <w:rsid w:val="00B424AD"/>
    <w:rsid w:val="00B4282D"/>
    <w:rsid w:val="00B44EC9"/>
    <w:rsid w:val="00B44F55"/>
    <w:rsid w:val="00B4644F"/>
    <w:rsid w:val="00B4657E"/>
    <w:rsid w:val="00B467FB"/>
    <w:rsid w:val="00B4741C"/>
    <w:rsid w:val="00B51388"/>
    <w:rsid w:val="00B52125"/>
    <w:rsid w:val="00B52C64"/>
    <w:rsid w:val="00B558EE"/>
    <w:rsid w:val="00B57079"/>
    <w:rsid w:val="00B5743A"/>
    <w:rsid w:val="00B57D3E"/>
    <w:rsid w:val="00B623F2"/>
    <w:rsid w:val="00B6266B"/>
    <w:rsid w:val="00B6443D"/>
    <w:rsid w:val="00B66912"/>
    <w:rsid w:val="00B701E4"/>
    <w:rsid w:val="00B70442"/>
    <w:rsid w:val="00B71509"/>
    <w:rsid w:val="00B72E54"/>
    <w:rsid w:val="00B7522E"/>
    <w:rsid w:val="00B75B95"/>
    <w:rsid w:val="00B76D85"/>
    <w:rsid w:val="00B802BB"/>
    <w:rsid w:val="00B81514"/>
    <w:rsid w:val="00B82597"/>
    <w:rsid w:val="00B82BA1"/>
    <w:rsid w:val="00B85724"/>
    <w:rsid w:val="00B876F9"/>
    <w:rsid w:val="00B902B1"/>
    <w:rsid w:val="00B90DC5"/>
    <w:rsid w:val="00B90E9F"/>
    <w:rsid w:val="00B956AB"/>
    <w:rsid w:val="00B9594C"/>
    <w:rsid w:val="00B96565"/>
    <w:rsid w:val="00B977D8"/>
    <w:rsid w:val="00BA19B3"/>
    <w:rsid w:val="00BA1FFF"/>
    <w:rsid w:val="00BA337B"/>
    <w:rsid w:val="00BA3B7E"/>
    <w:rsid w:val="00BA4EA8"/>
    <w:rsid w:val="00BA5015"/>
    <w:rsid w:val="00BA52DC"/>
    <w:rsid w:val="00BA5C22"/>
    <w:rsid w:val="00BA5C90"/>
    <w:rsid w:val="00BA6A87"/>
    <w:rsid w:val="00BB0C22"/>
    <w:rsid w:val="00BB4357"/>
    <w:rsid w:val="00BB4F2F"/>
    <w:rsid w:val="00BB513D"/>
    <w:rsid w:val="00BB5219"/>
    <w:rsid w:val="00BB5755"/>
    <w:rsid w:val="00BB577F"/>
    <w:rsid w:val="00BB5C32"/>
    <w:rsid w:val="00BB6922"/>
    <w:rsid w:val="00BB6B69"/>
    <w:rsid w:val="00BB6C1E"/>
    <w:rsid w:val="00BC05EC"/>
    <w:rsid w:val="00BC3999"/>
    <w:rsid w:val="00BC636C"/>
    <w:rsid w:val="00BC6995"/>
    <w:rsid w:val="00BD462F"/>
    <w:rsid w:val="00BD6686"/>
    <w:rsid w:val="00BE035D"/>
    <w:rsid w:val="00BE1469"/>
    <w:rsid w:val="00BE2401"/>
    <w:rsid w:val="00BE5FED"/>
    <w:rsid w:val="00BE6945"/>
    <w:rsid w:val="00BF2412"/>
    <w:rsid w:val="00BF32CF"/>
    <w:rsid w:val="00BF35A7"/>
    <w:rsid w:val="00BF4A7C"/>
    <w:rsid w:val="00C05797"/>
    <w:rsid w:val="00C05B57"/>
    <w:rsid w:val="00C06026"/>
    <w:rsid w:val="00C06D35"/>
    <w:rsid w:val="00C11126"/>
    <w:rsid w:val="00C128BC"/>
    <w:rsid w:val="00C12A80"/>
    <w:rsid w:val="00C13227"/>
    <w:rsid w:val="00C14582"/>
    <w:rsid w:val="00C1784A"/>
    <w:rsid w:val="00C20AA9"/>
    <w:rsid w:val="00C226ED"/>
    <w:rsid w:val="00C23F29"/>
    <w:rsid w:val="00C24913"/>
    <w:rsid w:val="00C27574"/>
    <w:rsid w:val="00C27C09"/>
    <w:rsid w:val="00C3060D"/>
    <w:rsid w:val="00C31268"/>
    <w:rsid w:val="00C321B9"/>
    <w:rsid w:val="00C322E8"/>
    <w:rsid w:val="00C322EC"/>
    <w:rsid w:val="00C34208"/>
    <w:rsid w:val="00C3447C"/>
    <w:rsid w:val="00C3581B"/>
    <w:rsid w:val="00C3606E"/>
    <w:rsid w:val="00C37E87"/>
    <w:rsid w:val="00C41E52"/>
    <w:rsid w:val="00C42C7D"/>
    <w:rsid w:val="00C4305B"/>
    <w:rsid w:val="00C432EE"/>
    <w:rsid w:val="00C440C8"/>
    <w:rsid w:val="00C456AA"/>
    <w:rsid w:val="00C47302"/>
    <w:rsid w:val="00C47F98"/>
    <w:rsid w:val="00C53319"/>
    <w:rsid w:val="00C579F7"/>
    <w:rsid w:val="00C601FF"/>
    <w:rsid w:val="00C6084A"/>
    <w:rsid w:val="00C60AAF"/>
    <w:rsid w:val="00C60DB1"/>
    <w:rsid w:val="00C6299B"/>
    <w:rsid w:val="00C62CA9"/>
    <w:rsid w:val="00C6334A"/>
    <w:rsid w:val="00C657B6"/>
    <w:rsid w:val="00C65B6B"/>
    <w:rsid w:val="00C65D75"/>
    <w:rsid w:val="00C664D9"/>
    <w:rsid w:val="00C67138"/>
    <w:rsid w:val="00C677CF"/>
    <w:rsid w:val="00C726F8"/>
    <w:rsid w:val="00C7341A"/>
    <w:rsid w:val="00C73A7C"/>
    <w:rsid w:val="00C77BBA"/>
    <w:rsid w:val="00C85368"/>
    <w:rsid w:val="00C85D49"/>
    <w:rsid w:val="00C86415"/>
    <w:rsid w:val="00C86BF7"/>
    <w:rsid w:val="00C86C3A"/>
    <w:rsid w:val="00C90A70"/>
    <w:rsid w:val="00C912BD"/>
    <w:rsid w:val="00C91D88"/>
    <w:rsid w:val="00C922FA"/>
    <w:rsid w:val="00C95FBC"/>
    <w:rsid w:val="00C96508"/>
    <w:rsid w:val="00CA0D8F"/>
    <w:rsid w:val="00CA161A"/>
    <w:rsid w:val="00CA1EBF"/>
    <w:rsid w:val="00CA3CD0"/>
    <w:rsid w:val="00CA4090"/>
    <w:rsid w:val="00CA6182"/>
    <w:rsid w:val="00CB0FFF"/>
    <w:rsid w:val="00CB778F"/>
    <w:rsid w:val="00CB7BA0"/>
    <w:rsid w:val="00CC0392"/>
    <w:rsid w:val="00CC096D"/>
    <w:rsid w:val="00CC1641"/>
    <w:rsid w:val="00CC201D"/>
    <w:rsid w:val="00CC38FE"/>
    <w:rsid w:val="00CC4313"/>
    <w:rsid w:val="00CC4DAB"/>
    <w:rsid w:val="00CC5860"/>
    <w:rsid w:val="00CC6125"/>
    <w:rsid w:val="00CD0169"/>
    <w:rsid w:val="00CD1732"/>
    <w:rsid w:val="00CD2867"/>
    <w:rsid w:val="00CD3126"/>
    <w:rsid w:val="00CD4330"/>
    <w:rsid w:val="00CD457D"/>
    <w:rsid w:val="00CD47E9"/>
    <w:rsid w:val="00CD497C"/>
    <w:rsid w:val="00CD4F2E"/>
    <w:rsid w:val="00CD584D"/>
    <w:rsid w:val="00CD7081"/>
    <w:rsid w:val="00CD759F"/>
    <w:rsid w:val="00CD7E94"/>
    <w:rsid w:val="00CE199B"/>
    <w:rsid w:val="00CE216F"/>
    <w:rsid w:val="00CE224D"/>
    <w:rsid w:val="00CE6140"/>
    <w:rsid w:val="00CE63B1"/>
    <w:rsid w:val="00CE6F78"/>
    <w:rsid w:val="00CF10FC"/>
    <w:rsid w:val="00CF24A2"/>
    <w:rsid w:val="00CF2E24"/>
    <w:rsid w:val="00CF5DB3"/>
    <w:rsid w:val="00CF774B"/>
    <w:rsid w:val="00CF7DCB"/>
    <w:rsid w:val="00D00A62"/>
    <w:rsid w:val="00D00CD7"/>
    <w:rsid w:val="00D032E4"/>
    <w:rsid w:val="00D050AC"/>
    <w:rsid w:val="00D0606D"/>
    <w:rsid w:val="00D076AB"/>
    <w:rsid w:val="00D10282"/>
    <w:rsid w:val="00D11426"/>
    <w:rsid w:val="00D124DD"/>
    <w:rsid w:val="00D15A92"/>
    <w:rsid w:val="00D174DD"/>
    <w:rsid w:val="00D17855"/>
    <w:rsid w:val="00D21B29"/>
    <w:rsid w:val="00D237C6"/>
    <w:rsid w:val="00D268F8"/>
    <w:rsid w:val="00D27451"/>
    <w:rsid w:val="00D30BD2"/>
    <w:rsid w:val="00D325E9"/>
    <w:rsid w:val="00D331AD"/>
    <w:rsid w:val="00D33E50"/>
    <w:rsid w:val="00D3738C"/>
    <w:rsid w:val="00D41273"/>
    <w:rsid w:val="00D418A1"/>
    <w:rsid w:val="00D436E1"/>
    <w:rsid w:val="00D4667B"/>
    <w:rsid w:val="00D501FF"/>
    <w:rsid w:val="00D512C2"/>
    <w:rsid w:val="00D51F2A"/>
    <w:rsid w:val="00D52364"/>
    <w:rsid w:val="00D52EFB"/>
    <w:rsid w:val="00D5386B"/>
    <w:rsid w:val="00D53E28"/>
    <w:rsid w:val="00D543B0"/>
    <w:rsid w:val="00D57D37"/>
    <w:rsid w:val="00D6020C"/>
    <w:rsid w:val="00D62BCA"/>
    <w:rsid w:val="00D63279"/>
    <w:rsid w:val="00D63FC8"/>
    <w:rsid w:val="00D65524"/>
    <w:rsid w:val="00D7015C"/>
    <w:rsid w:val="00D70C44"/>
    <w:rsid w:val="00D712E6"/>
    <w:rsid w:val="00D72C06"/>
    <w:rsid w:val="00D730A7"/>
    <w:rsid w:val="00D73751"/>
    <w:rsid w:val="00D739D0"/>
    <w:rsid w:val="00D73DA8"/>
    <w:rsid w:val="00D746D7"/>
    <w:rsid w:val="00D75F44"/>
    <w:rsid w:val="00D766C2"/>
    <w:rsid w:val="00D76DDA"/>
    <w:rsid w:val="00D772B5"/>
    <w:rsid w:val="00D77B5B"/>
    <w:rsid w:val="00D809CE"/>
    <w:rsid w:val="00D816AA"/>
    <w:rsid w:val="00D820D0"/>
    <w:rsid w:val="00D83184"/>
    <w:rsid w:val="00D833CA"/>
    <w:rsid w:val="00D84F70"/>
    <w:rsid w:val="00D8500C"/>
    <w:rsid w:val="00D850CD"/>
    <w:rsid w:val="00D86C4D"/>
    <w:rsid w:val="00D911FC"/>
    <w:rsid w:val="00D9236D"/>
    <w:rsid w:val="00D92559"/>
    <w:rsid w:val="00D936FE"/>
    <w:rsid w:val="00D93F43"/>
    <w:rsid w:val="00D94073"/>
    <w:rsid w:val="00D94A69"/>
    <w:rsid w:val="00D956C9"/>
    <w:rsid w:val="00D957E2"/>
    <w:rsid w:val="00D9594C"/>
    <w:rsid w:val="00D95A3E"/>
    <w:rsid w:val="00D969F0"/>
    <w:rsid w:val="00D96EE9"/>
    <w:rsid w:val="00D9702B"/>
    <w:rsid w:val="00DA1582"/>
    <w:rsid w:val="00DA1870"/>
    <w:rsid w:val="00DA2DED"/>
    <w:rsid w:val="00DA4491"/>
    <w:rsid w:val="00DA56DA"/>
    <w:rsid w:val="00DA7890"/>
    <w:rsid w:val="00DB0D01"/>
    <w:rsid w:val="00DB1BFF"/>
    <w:rsid w:val="00DB1E71"/>
    <w:rsid w:val="00DB3A4E"/>
    <w:rsid w:val="00DB3B4B"/>
    <w:rsid w:val="00DB4E85"/>
    <w:rsid w:val="00DB618F"/>
    <w:rsid w:val="00DB698C"/>
    <w:rsid w:val="00DB785C"/>
    <w:rsid w:val="00DC0591"/>
    <w:rsid w:val="00DC0A49"/>
    <w:rsid w:val="00DC13A2"/>
    <w:rsid w:val="00DC2F60"/>
    <w:rsid w:val="00DC327E"/>
    <w:rsid w:val="00DC37EB"/>
    <w:rsid w:val="00DC4508"/>
    <w:rsid w:val="00DD08F6"/>
    <w:rsid w:val="00DD094C"/>
    <w:rsid w:val="00DD20C8"/>
    <w:rsid w:val="00DD21B0"/>
    <w:rsid w:val="00DE1E2E"/>
    <w:rsid w:val="00DE3546"/>
    <w:rsid w:val="00DE4443"/>
    <w:rsid w:val="00DF070A"/>
    <w:rsid w:val="00DF2E0F"/>
    <w:rsid w:val="00DF2EB0"/>
    <w:rsid w:val="00DF3172"/>
    <w:rsid w:val="00DF48C9"/>
    <w:rsid w:val="00DF55D1"/>
    <w:rsid w:val="00DF63B7"/>
    <w:rsid w:val="00DF77FC"/>
    <w:rsid w:val="00E014C4"/>
    <w:rsid w:val="00E01CB8"/>
    <w:rsid w:val="00E01D5C"/>
    <w:rsid w:val="00E02A87"/>
    <w:rsid w:val="00E034D3"/>
    <w:rsid w:val="00E03927"/>
    <w:rsid w:val="00E0429F"/>
    <w:rsid w:val="00E043C2"/>
    <w:rsid w:val="00E04783"/>
    <w:rsid w:val="00E05AE2"/>
    <w:rsid w:val="00E05D28"/>
    <w:rsid w:val="00E065A9"/>
    <w:rsid w:val="00E07489"/>
    <w:rsid w:val="00E078DE"/>
    <w:rsid w:val="00E102D7"/>
    <w:rsid w:val="00E11393"/>
    <w:rsid w:val="00E122BD"/>
    <w:rsid w:val="00E12D73"/>
    <w:rsid w:val="00E13EAE"/>
    <w:rsid w:val="00E15264"/>
    <w:rsid w:val="00E1529C"/>
    <w:rsid w:val="00E158EA"/>
    <w:rsid w:val="00E15DF1"/>
    <w:rsid w:val="00E20688"/>
    <w:rsid w:val="00E2090A"/>
    <w:rsid w:val="00E21FE9"/>
    <w:rsid w:val="00E2242C"/>
    <w:rsid w:val="00E2266B"/>
    <w:rsid w:val="00E23F93"/>
    <w:rsid w:val="00E24EC7"/>
    <w:rsid w:val="00E25A8C"/>
    <w:rsid w:val="00E26FAB"/>
    <w:rsid w:val="00E276E7"/>
    <w:rsid w:val="00E30A66"/>
    <w:rsid w:val="00E316BD"/>
    <w:rsid w:val="00E31990"/>
    <w:rsid w:val="00E329B4"/>
    <w:rsid w:val="00E35807"/>
    <w:rsid w:val="00E36567"/>
    <w:rsid w:val="00E3734E"/>
    <w:rsid w:val="00E37ADA"/>
    <w:rsid w:val="00E400E2"/>
    <w:rsid w:val="00E40FBB"/>
    <w:rsid w:val="00E421EA"/>
    <w:rsid w:val="00E43F36"/>
    <w:rsid w:val="00E46AFA"/>
    <w:rsid w:val="00E46B38"/>
    <w:rsid w:val="00E46EB1"/>
    <w:rsid w:val="00E473ED"/>
    <w:rsid w:val="00E50B6F"/>
    <w:rsid w:val="00E514E2"/>
    <w:rsid w:val="00E51659"/>
    <w:rsid w:val="00E528A5"/>
    <w:rsid w:val="00E52CF3"/>
    <w:rsid w:val="00E555D2"/>
    <w:rsid w:val="00E55A83"/>
    <w:rsid w:val="00E57633"/>
    <w:rsid w:val="00E6005C"/>
    <w:rsid w:val="00E6033A"/>
    <w:rsid w:val="00E6225F"/>
    <w:rsid w:val="00E6296A"/>
    <w:rsid w:val="00E62B50"/>
    <w:rsid w:val="00E65E83"/>
    <w:rsid w:val="00E66737"/>
    <w:rsid w:val="00E66E99"/>
    <w:rsid w:val="00E72255"/>
    <w:rsid w:val="00E727CD"/>
    <w:rsid w:val="00E73152"/>
    <w:rsid w:val="00E73A4B"/>
    <w:rsid w:val="00E73E6C"/>
    <w:rsid w:val="00E74D7F"/>
    <w:rsid w:val="00E74FE3"/>
    <w:rsid w:val="00E75336"/>
    <w:rsid w:val="00E7574A"/>
    <w:rsid w:val="00E757FD"/>
    <w:rsid w:val="00E76F68"/>
    <w:rsid w:val="00E80C54"/>
    <w:rsid w:val="00E83025"/>
    <w:rsid w:val="00E83968"/>
    <w:rsid w:val="00E8428D"/>
    <w:rsid w:val="00E8432E"/>
    <w:rsid w:val="00E86D19"/>
    <w:rsid w:val="00E87D13"/>
    <w:rsid w:val="00E903E2"/>
    <w:rsid w:val="00E91042"/>
    <w:rsid w:val="00E91AEA"/>
    <w:rsid w:val="00E9293F"/>
    <w:rsid w:val="00E92BC4"/>
    <w:rsid w:val="00E92BDD"/>
    <w:rsid w:val="00E93B10"/>
    <w:rsid w:val="00E94F29"/>
    <w:rsid w:val="00E951E0"/>
    <w:rsid w:val="00E9609C"/>
    <w:rsid w:val="00E96D66"/>
    <w:rsid w:val="00E97A6D"/>
    <w:rsid w:val="00E97BC5"/>
    <w:rsid w:val="00E97E65"/>
    <w:rsid w:val="00EA0534"/>
    <w:rsid w:val="00EA24FF"/>
    <w:rsid w:val="00EA3944"/>
    <w:rsid w:val="00EA4740"/>
    <w:rsid w:val="00EA6AC1"/>
    <w:rsid w:val="00EA76F6"/>
    <w:rsid w:val="00EB0566"/>
    <w:rsid w:val="00EB0A91"/>
    <w:rsid w:val="00EB257C"/>
    <w:rsid w:val="00EB2E4E"/>
    <w:rsid w:val="00EB3B94"/>
    <w:rsid w:val="00EB517C"/>
    <w:rsid w:val="00EB539D"/>
    <w:rsid w:val="00EB6900"/>
    <w:rsid w:val="00EB6914"/>
    <w:rsid w:val="00EB6B8B"/>
    <w:rsid w:val="00EC20F6"/>
    <w:rsid w:val="00EC2938"/>
    <w:rsid w:val="00EC40A1"/>
    <w:rsid w:val="00EC4996"/>
    <w:rsid w:val="00EC56C1"/>
    <w:rsid w:val="00EC5AC4"/>
    <w:rsid w:val="00EC653D"/>
    <w:rsid w:val="00ED0199"/>
    <w:rsid w:val="00ED1619"/>
    <w:rsid w:val="00ED2A6A"/>
    <w:rsid w:val="00ED4757"/>
    <w:rsid w:val="00ED56B0"/>
    <w:rsid w:val="00ED6E21"/>
    <w:rsid w:val="00ED6F4F"/>
    <w:rsid w:val="00ED7D09"/>
    <w:rsid w:val="00ED7EC6"/>
    <w:rsid w:val="00EE35F1"/>
    <w:rsid w:val="00EE39E1"/>
    <w:rsid w:val="00EE410C"/>
    <w:rsid w:val="00EE457A"/>
    <w:rsid w:val="00EE4F7E"/>
    <w:rsid w:val="00EE76CE"/>
    <w:rsid w:val="00EF08E5"/>
    <w:rsid w:val="00EF0C80"/>
    <w:rsid w:val="00EF102D"/>
    <w:rsid w:val="00EF1430"/>
    <w:rsid w:val="00EF1D2C"/>
    <w:rsid w:val="00EF68B3"/>
    <w:rsid w:val="00EF7494"/>
    <w:rsid w:val="00F00B1F"/>
    <w:rsid w:val="00F03121"/>
    <w:rsid w:val="00F043E6"/>
    <w:rsid w:val="00F04A88"/>
    <w:rsid w:val="00F04BF4"/>
    <w:rsid w:val="00F05DC0"/>
    <w:rsid w:val="00F05E62"/>
    <w:rsid w:val="00F05F18"/>
    <w:rsid w:val="00F06742"/>
    <w:rsid w:val="00F06CDC"/>
    <w:rsid w:val="00F0718D"/>
    <w:rsid w:val="00F07D5E"/>
    <w:rsid w:val="00F10360"/>
    <w:rsid w:val="00F110FC"/>
    <w:rsid w:val="00F111DD"/>
    <w:rsid w:val="00F132C4"/>
    <w:rsid w:val="00F15243"/>
    <w:rsid w:val="00F1583D"/>
    <w:rsid w:val="00F1635A"/>
    <w:rsid w:val="00F205A4"/>
    <w:rsid w:val="00F21EEB"/>
    <w:rsid w:val="00F22B7D"/>
    <w:rsid w:val="00F2380D"/>
    <w:rsid w:val="00F25D19"/>
    <w:rsid w:val="00F26F2D"/>
    <w:rsid w:val="00F3097E"/>
    <w:rsid w:val="00F30E2E"/>
    <w:rsid w:val="00F3195E"/>
    <w:rsid w:val="00F3197C"/>
    <w:rsid w:val="00F31B68"/>
    <w:rsid w:val="00F32B91"/>
    <w:rsid w:val="00F34987"/>
    <w:rsid w:val="00F35A9A"/>
    <w:rsid w:val="00F37059"/>
    <w:rsid w:val="00F3762D"/>
    <w:rsid w:val="00F42C52"/>
    <w:rsid w:val="00F434BB"/>
    <w:rsid w:val="00F437BD"/>
    <w:rsid w:val="00F4446E"/>
    <w:rsid w:val="00F448DC"/>
    <w:rsid w:val="00F47D5F"/>
    <w:rsid w:val="00F51013"/>
    <w:rsid w:val="00F51D32"/>
    <w:rsid w:val="00F5524B"/>
    <w:rsid w:val="00F5669C"/>
    <w:rsid w:val="00F57B74"/>
    <w:rsid w:val="00F60B61"/>
    <w:rsid w:val="00F60F95"/>
    <w:rsid w:val="00F610B6"/>
    <w:rsid w:val="00F66863"/>
    <w:rsid w:val="00F67153"/>
    <w:rsid w:val="00F677D5"/>
    <w:rsid w:val="00F67B06"/>
    <w:rsid w:val="00F70061"/>
    <w:rsid w:val="00F775F2"/>
    <w:rsid w:val="00F813DA"/>
    <w:rsid w:val="00F825F7"/>
    <w:rsid w:val="00F82991"/>
    <w:rsid w:val="00F84904"/>
    <w:rsid w:val="00F87B31"/>
    <w:rsid w:val="00F87CE4"/>
    <w:rsid w:val="00F91D91"/>
    <w:rsid w:val="00F920E5"/>
    <w:rsid w:val="00F93D19"/>
    <w:rsid w:val="00F94931"/>
    <w:rsid w:val="00F95276"/>
    <w:rsid w:val="00F967E8"/>
    <w:rsid w:val="00FA07F9"/>
    <w:rsid w:val="00FA0C75"/>
    <w:rsid w:val="00FA13B0"/>
    <w:rsid w:val="00FA2ED4"/>
    <w:rsid w:val="00FA476F"/>
    <w:rsid w:val="00FA5090"/>
    <w:rsid w:val="00FA679F"/>
    <w:rsid w:val="00FA769C"/>
    <w:rsid w:val="00FA7DBA"/>
    <w:rsid w:val="00FB0CE0"/>
    <w:rsid w:val="00FB1A03"/>
    <w:rsid w:val="00FB3141"/>
    <w:rsid w:val="00FB37A7"/>
    <w:rsid w:val="00FB6E00"/>
    <w:rsid w:val="00FB78E3"/>
    <w:rsid w:val="00FB7E39"/>
    <w:rsid w:val="00FC2C2E"/>
    <w:rsid w:val="00FC4105"/>
    <w:rsid w:val="00FC44F0"/>
    <w:rsid w:val="00FC527B"/>
    <w:rsid w:val="00FC6080"/>
    <w:rsid w:val="00FC7325"/>
    <w:rsid w:val="00FD08CD"/>
    <w:rsid w:val="00FD15C0"/>
    <w:rsid w:val="00FD1ADF"/>
    <w:rsid w:val="00FD34A1"/>
    <w:rsid w:val="00FD4348"/>
    <w:rsid w:val="00FD5C75"/>
    <w:rsid w:val="00FE09C7"/>
    <w:rsid w:val="00FE0A8F"/>
    <w:rsid w:val="00FE314B"/>
    <w:rsid w:val="00FE3D5D"/>
    <w:rsid w:val="00FE4EF4"/>
    <w:rsid w:val="00FE5559"/>
    <w:rsid w:val="00FE72ED"/>
    <w:rsid w:val="00FE74C2"/>
    <w:rsid w:val="00FF07D4"/>
    <w:rsid w:val="00FF0DD0"/>
    <w:rsid w:val="00FF121E"/>
    <w:rsid w:val="00FF1E48"/>
    <w:rsid w:val="00FF2592"/>
    <w:rsid w:val="00FF3D71"/>
    <w:rsid w:val="00FF45DA"/>
    <w:rsid w:val="00FF47B0"/>
    <w:rsid w:val="00FF60CE"/>
    <w:rsid w:val="00FF6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EB4D1"/>
  <w15:docId w15:val="{D72A20B3-5E32-4A3B-AE12-33E01877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l-正文"/>
    <w:qFormat/>
    <w:rsid w:val="00E7574A"/>
    <w:pPr>
      <w:tabs>
        <w:tab w:val="left" w:pos="377"/>
      </w:tabs>
      <w:spacing w:line="300" w:lineRule="auto"/>
      <w:ind w:firstLineChars="200" w:firstLine="200"/>
      <w:jc w:val="both"/>
    </w:pPr>
    <w:rPr>
      <w:sz w:val="24"/>
      <w:szCs w:val="24"/>
    </w:rPr>
  </w:style>
  <w:style w:type="paragraph" w:styleId="1">
    <w:name w:val="heading 1"/>
    <w:aliases w:val="l-标题 1,1章节标题"/>
    <w:next w:val="a0"/>
    <w:link w:val="10"/>
    <w:uiPriority w:val="9"/>
    <w:qFormat/>
    <w:rsid w:val="00397EBA"/>
    <w:pPr>
      <w:spacing w:after="220" w:line="360" w:lineRule="auto"/>
      <w:jc w:val="center"/>
      <w:outlineLvl w:val="0"/>
    </w:pPr>
    <w:rPr>
      <w:rFonts w:eastAsia="黑体"/>
      <w:kern w:val="2"/>
      <w:sz w:val="30"/>
      <w:szCs w:val="24"/>
    </w:rPr>
  </w:style>
  <w:style w:type="paragraph" w:styleId="2">
    <w:name w:val="heading 2"/>
    <w:aliases w:val="l-标题 2,2每节标题"/>
    <w:next w:val="a0"/>
    <w:link w:val="20"/>
    <w:uiPriority w:val="9"/>
    <w:qFormat/>
    <w:rsid w:val="00A8396F"/>
    <w:pPr>
      <w:spacing w:beforeLines="50" w:line="360" w:lineRule="auto"/>
      <w:outlineLvl w:val="1"/>
    </w:pPr>
    <w:rPr>
      <w:rFonts w:eastAsia="黑体"/>
      <w:sz w:val="28"/>
      <w:szCs w:val="24"/>
    </w:rPr>
  </w:style>
  <w:style w:type="paragraph" w:styleId="3">
    <w:name w:val="heading 3"/>
    <w:aliases w:val="l-标题 3"/>
    <w:basedOn w:val="21"/>
    <w:next w:val="a0"/>
    <w:link w:val="30"/>
    <w:uiPriority w:val="9"/>
    <w:qFormat/>
    <w:rsid w:val="00A8396F"/>
    <w:pPr>
      <w:spacing w:before="156"/>
      <w:ind w:firstLineChars="0" w:firstLine="0"/>
      <w:outlineLvl w:val="2"/>
    </w:pPr>
    <w:rPr>
      <w:sz w:val="24"/>
    </w:rPr>
  </w:style>
  <w:style w:type="paragraph" w:styleId="4">
    <w:name w:val="heading 4"/>
    <w:aliases w:val="摘要标题"/>
    <w:basedOn w:val="a0"/>
    <w:next w:val="a0"/>
    <w:link w:val="40"/>
    <w:uiPriority w:val="9"/>
    <w:rsid w:val="00463D88"/>
    <w:pPr>
      <w:keepNext/>
      <w:keepLines/>
      <w:spacing w:before="240" w:after="240" w:line="360" w:lineRule="auto"/>
      <w:outlineLvl w:val="3"/>
    </w:pPr>
    <w:rPr>
      <w:bCs/>
    </w:rPr>
  </w:style>
  <w:style w:type="paragraph" w:styleId="5">
    <w:name w:val="heading 5"/>
    <w:aliases w:val="图片"/>
    <w:basedOn w:val="a0"/>
    <w:next w:val="a0"/>
    <w:link w:val="50"/>
    <w:uiPriority w:val="9"/>
    <w:unhideWhenUsed/>
    <w:rsid w:val="004F4787"/>
    <w:pPr>
      <w:widowControl w:val="0"/>
      <w:tabs>
        <w:tab w:val="clear" w:pos="377"/>
      </w:tabs>
      <w:adjustRightInd w:val="0"/>
      <w:snapToGrid w:val="0"/>
      <w:spacing w:line="240" w:lineRule="atLeast"/>
      <w:jc w:val="center"/>
      <w:outlineLvl w:val="4"/>
    </w:pPr>
    <w:rPr>
      <w:rFonts w:ascii="黑体" w:eastAsia="黑体"/>
      <w:kern w:val="2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2">
    <w:name w:val="toc 2"/>
    <w:basedOn w:val="a0"/>
    <w:next w:val="a0"/>
    <w:autoRedefine/>
    <w:uiPriority w:val="39"/>
    <w:rsid w:val="00463D88"/>
    <w:pPr>
      <w:tabs>
        <w:tab w:val="clear" w:pos="377"/>
      </w:tabs>
      <w:ind w:leftChars="200" w:left="420"/>
    </w:pPr>
  </w:style>
  <w:style w:type="paragraph" w:styleId="11">
    <w:name w:val="toc 1"/>
    <w:basedOn w:val="a0"/>
    <w:next w:val="a0"/>
    <w:autoRedefine/>
    <w:uiPriority w:val="39"/>
    <w:rsid w:val="00F91D91"/>
    <w:pPr>
      <w:tabs>
        <w:tab w:val="clear" w:pos="377"/>
        <w:tab w:val="right" w:leader="dot" w:pos="8494"/>
      </w:tabs>
      <w:ind w:firstLineChars="0" w:firstLine="0"/>
      <w:jc w:val="distribute"/>
    </w:pPr>
  </w:style>
  <w:style w:type="paragraph" w:styleId="a4">
    <w:name w:val="header"/>
    <w:basedOn w:val="a0"/>
    <w:link w:val="a5"/>
    <w:uiPriority w:val="99"/>
    <w:rsid w:val="00463D88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a6">
    <w:name w:val="footer"/>
    <w:basedOn w:val="a0"/>
    <w:link w:val="a7"/>
    <w:uiPriority w:val="99"/>
    <w:rsid w:val="00463D88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styleId="31">
    <w:name w:val="toc 3"/>
    <w:basedOn w:val="a0"/>
    <w:next w:val="a0"/>
    <w:autoRedefine/>
    <w:uiPriority w:val="39"/>
    <w:rsid w:val="00463D88"/>
    <w:pPr>
      <w:tabs>
        <w:tab w:val="clear" w:pos="377"/>
      </w:tabs>
      <w:ind w:leftChars="400" w:left="840"/>
    </w:pPr>
  </w:style>
  <w:style w:type="character" w:styleId="a8">
    <w:name w:val="Hyperlink"/>
    <w:basedOn w:val="a1"/>
    <w:uiPriority w:val="99"/>
    <w:rsid w:val="00463D88"/>
    <w:rPr>
      <w:color w:val="0000FF"/>
      <w:u w:val="single"/>
    </w:rPr>
  </w:style>
  <w:style w:type="paragraph" w:styleId="7">
    <w:name w:val="toc 7"/>
    <w:basedOn w:val="a0"/>
    <w:next w:val="a0"/>
    <w:autoRedefine/>
    <w:semiHidden/>
    <w:rsid w:val="00463D88"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styleId="6">
    <w:name w:val="toc 6"/>
    <w:basedOn w:val="a0"/>
    <w:next w:val="a0"/>
    <w:autoRedefine/>
    <w:semiHidden/>
    <w:rsid w:val="00463D88"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character" w:styleId="a9">
    <w:name w:val="page number"/>
    <w:basedOn w:val="a1"/>
    <w:rsid w:val="00463D88"/>
  </w:style>
  <w:style w:type="table" w:styleId="aa">
    <w:name w:val="Table Grid"/>
    <w:basedOn w:val="a2"/>
    <w:uiPriority w:val="99"/>
    <w:rsid w:val="00806DC3"/>
    <w:pPr>
      <w:tabs>
        <w:tab w:val="left" w:pos="377"/>
      </w:tabs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0"/>
    <w:link w:val="ac"/>
    <w:uiPriority w:val="99"/>
    <w:semiHidden/>
    <w:rsid w:val="006236AE"/>
    <w:pPr>
      <w:shd w:val="clear" w:color="auto" w:fill="000080"/>
    </w:pPr>
  </w:style>
  <w:style w:type="paragraph" w:styleId="ad">
    <w:name w:val="Date"/>
    <w:basedOn w:val="a0"/>
    <w:next w:val="a0"/>
    <w:rsid w:val="006764B3"/>
    <w:pPr>
      <w:ind w:leftChars="2500" w:left="100"/>
    </w:pPr>
  </w:style>
  <w:style w:type="character" w:styleId="ae">
    <w:name w:val="annotation reference"/>
    <w:basedOn w:val="a1"/>
    <w:semiHidden/>
    <w:rsid w:val="00824D06"/>
    <w:rPr>
      <w:sz w:val="21"/>
      <w:szCs w:val="21"/>
    </w:rPr>
  </w:style>
  <w:style w:type="paragraph" w:styleId="af">
    <w:name w:val="annotation text"/>
    <w:basedOn w:val="a0"/>
    <w:semiHidden/>
    <w:rsid w:val="00824D06"/>
    <w:pPr>
      <w:jc w:val="left"/>
    </w:pPr>
  </w:style>
  <w:style w:type="paragraph" w:styleId="af0">
    <w:name w:val="annotation subject"/>
    <w:basedOn w:val="af"/>
    <w:next w:val="af"/>
    <w:semiHidden/>
    <w:rsid w:val="00824D06"/>
    <w:rPr>
      <w:b/>
      <w:bCs/>
    </w:rPr>
  </w:style>
  <w:style w:type="paragraph" w:styleId="af1">
    <w:name w:val="Balloon Text"/>
    <w:basedOn w:val="a0"/>
    <w:link w:val="af2"/>
    <w:uiPriority w:val="99"/>
    <w:semiHidden/>
    <w:rsid w:val="00824D06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0762D"/>
    <w:rPr>
      <w:sz w:val="18"/>
      <w:szCs w:val="18"/>
    </w:rPr>
  </w:style>
  <w:style w:type="paragraph" w:customStyle="1" w:styleId="l-">
    <w:name w:val="l-图表"/>
    <w:qFormat/>
    <w:rsid w:val="007749AB"/>
    <w:pPr>
      <w:spacing w:line="300" w:lineRule="auto"/>
      <w:jc w:val="center"/>
    </w:pPr>
    <w:rPr>
      <w:rFonts w:eastAsia="黑体"/>
      <w:bCs/>
      <w:kern w:val="44"/>
      <w:sz w:val="21"/>
      <w:szCs w:val="30"/>
    </w:rPr>
  </w:style>
  <w:style w:type="paragraph" w:styleId="af3">
    <w:name w:val="Title"/>
    <w:aliases w:val="摘要正文"/>
    <w:basedOn w:val="a0"/>
    <w:next w:val="a0"/>
    <w:link w:val="af4"/>
    <w:uiPriority w:val="10"/>
    <w:rsid w:val="00B24AA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4">
    <w:name w:val="标题 字符"/>
    <w:aliases w:val="摘要正文 字符"/>
    <w:basedOn w:val="a1"/>
    <w:link w:val="af3"/>
    <w:uiPriority w:val="10"/>
    <w:rsid w:val="00B24AAE"/>
    <w:rPr>
      <w:rFonts w:ascii="Cambria" w:hAnsi="Cambria" w:cs="Times New Roman"/>
      <w:b/>
      <w:bCs/>
      <w:sz w:val="32"/>
      <w:szCs w:val="32"/>
    </w:rPr>
  </w:style>
  <w:style w:type="paragraph" w:customStyle="1" w:styleId="l-0">
    <w:name w:val="l-表格"/>
    <w:basedOn w:val="l-"/>
    <w:qFormat/>
    <w:rsid w:val="007749AB"/>
    <w:rPr>
      <w:rFonts w:eastAsia="宋体"/>
    </w:rPr>
  </w:style>
  <w:style w:type="paragraph" w:customStyle="1" w:styleId="l-1">
    <w:name w:val="l-公式"/>
    <w:qFormat/>
    <w:rsid w:val="00397EBA"/>
    <w:pPr>
      <w:snapToGrid w:val="0"/>
      <w:spacing w:beforeLines="50" w:afterLines="50" w:line="360" w:lineRule="auto"/>
      <w:jc w:val="right"/>
    </w:pPr>
    <w:rPr>
      <w:sz w:val="24"/>
      <w:szCs w:val="24"/>
    </w:rPr>
  </w:style>
  <w:style w:type="character" w:customStyle="1" w:styleId="50">
    <w:name w:val="标题 5 字符"/>
    <w:aliases w:val="图片 字符"/>
    <w:basedOn w:val="a1"/>
    <w:link w:val="5"/>
    <w:uiPriority w:val="9"/>
    <w:rsid w:val="004F4787"/>
    <w:rPr>
      <w:rFonts w:ascii="黑体" w:eastAsia="黑体"/>
      <w:kern w:val="2"/>
      <w:sz w:val="21"/>
    </w:rPr>
  </w:style>
  <w:style w:type="paragraph" w:customStyle="1" w:styleId="21">
    <w:name w:val="最标题2"/>
    <w:basedOn w:val="a0"/>
    <w:next w:val="a0"/>
    <w:rsid w:val="004F4787"/>
    <w:pPr>
      <w:widowControl w:val="0"/>
      <w:tabs>
        <w:tab w:val="clear" w:pos="377"/>
      </w:tabs>
      <w:adjustRightInd w:val="0"/>
      <w:snapToGrid w:val="0"/>
      <w:spacing w:beforeLines="50" w:line="360" w:lineRule="auto"/>
      <w:jc w:val="left"/>
      <w:outlineLvl w:val="1"/>
    </w:pPr>
    <w:rPr>
      <w:rFonts w:eastAsia="黑体"/>
      <w:kern w:val="2"/>
      <w:sz w:val="28"/>
    </w:rPr>
  </w:style>
  <w:style w:type="paragraph" w:customStyle="1" w:styleId="32">
    <w:name w:val="最后标题3"/>
    <w:basedOn w:val="a0"/>
    <w:next w:val="a0"/>
    <w:rsid w:val="004F4787"/>
    <w:pPr>
      <w:widowControl w:val="0"/>
      <w:tabs>
        <w:tab w:val="clear" w:pos="377"/>
      </w:tabs>
      <w:adjustRightInd w:val="0"/>
      <w:snapToGrid w:val="0"/>
      <w:spacing w:beforeLines="50" w:line="360" w:lineRule="auto"/>
      <w:jc w:val="left"/>
      <w:outlineLvl w:val="2"/>
    </w:pPr>
    <w:rPr>
      <w:rFonts w:eastAsia="黑体"/>
      <w:kern w:val="2"/>
    </w:rPr>
  </w:style>
  <w:style w:type="paragraph" w:customStyle="1" w:styleId="af5">
    <w:name w:val="最表格、图片"/>
    <w:basedOn w:val="a0"/>
    <w:next w:val="a0"/>
    <w:rsid w:val="004F4787"/>
    <w:pPr>
      <w:widowControl w:val="0"/>
      <w:tabs>
        <w:tab w:val="clear" w:pos="377"/>
      </w:tabs>
      <w:adjustRightInd w:val="0"/>
      <w:snapToGrid w:val="0"/>
      <w:spacing w:line="240" w:lineRule="auto"/>
      <w:jc w:val="center"/>
    </w:pPr>
    <w:rPr>
      <w:rFonts w:eastAsia="黑体"/>
      <w:kern w:val="2"/>
      <w:sz w:val="21"/>
    </w:rPr>
  </w:style>
  <w:style w:type="character" w:customStyle="1" w:styleId="ac">
    <w:name w:val="文档结构图 字符"/>
    <w:basedOn w:val="a1"/>
    <w:link w:val="ab"/>
    <w:uiPriority w:val="99"/>
    <w:semiHidden/>
    <w:rsid w:val="004F4787"/>
    <w:rPr>
      <w:sz w:val="24"/>
      <w:szCs w:val="24"/>
      <w:shd w:val="clear" w:color="auto" w:fill="000080"/>
    </w:rPr>
  </w:style>
  <w:style w:type="character" w:customStyle="1" w:styleId="af2">
    <w:name w:val="批注框文本 字符"/>
    <w:basedOn w:val="a1"/>
    <w:link w:val="af1"/>
    <w:uiPriority w:val="99"/>
    <w:semiHidden/>
    <w:rsid w:val="004F4787"/>
    <w:rPr>
      <w:sz w:val="18"/>
      <w:szCs w:val="18"/>
    </w:rPr>
  </w:style>
  <w:style w:type="paragraph" w:styleId="af6">
    <w:name w:val="Body Text Indent"/>
    <w:basedOn w:val="a0"/>
    <w:link w:val="af7"/>
    <w:uiPriority w:val="99"/>
    <w:unhideWhenUsed/>
    <w:rsid w:val="004F4787"/>
    <w:pPr>
      <w:widowControl w:val="0"/>
      <w:tabs>
        <w:tab w:val="clear" w:pos="377"/>
      </w:tabs>
      <w:adjustRightInd w:val="0"/>
      <w:snapToGrid w:val="0"/>
      <w:spacing w:after="120"/>
      <w:ind w:leftChars="200" w:left="420"/>
    </w:pPr>
    <w:rPr>
      <w:rFonts w:eastAsia="Times New Roman"/>
      <w:kern w:val="2"/>
    </w:rPr>
  </w:style>
  <w:style w:type="character" w:customStyle="1" w:styleId="af7">
    <w:name w:val="正文文本缩进 字符"/>
    <w:basedOn w:val="a1"/>
    <w:link w:val="af6"/>
    <w:uiPriority w:val="99"/>
    <w:rsid w:val="004F4787"/>
    <w:rPr>
      <w:rFonts w:eastAsia="Times New Roman"/>
      <w:kern w:val="2"/>
      <w:sz w:val="24"/>
      <w:szCs w:val="24"/>
    </w:rPr>
  </w:style>
  <w:style w:type="character" w:customStyle="1" w:styleId="a5">
    <w:name w:val="页眉 字符"/>
    <w:basedOn w:val="a1"/>
    <w:link w:val="a4"/>
    <w:uiPriority w:val="99"/>
    <w:rsid w:val="004F4787"/>
    <w:rPr>
      <w:spacing w:val="-5"/>
      <w:sz w:val="21"/>
      <w:szCs w:val="21"/>
    </w:rPr>
  </w:style>
  <w:style w:type="paragraph" w:styleId="af8">
    <w:name w:val="List Paragraph"/>
    <w:basedOn w:val="a0"/>
    <w:uiPriority w:val="34"/>
    <w:qFormat/>
    <w:rsid w:val="004F4787"/>
    <w:pPr>
      <w:widowControl w:val="0"/>
      <w:tabs>
        <w:tab w:val="clear" w:pos="377"/>
      </w:tabs>
      <w:adjustRightInd w:val="0"/>
      <w:snapToGrid w:val="0"/>
      <w:ind w:firstLine="420"/>
    </w:pPr>
    <w:rPr>
      <w:rFonts w:eastAsia="Times New Roman"/>
      <w:kern w:val="2"/>
    </w:rPr>
  </w:style>
  <w:style w:type="character" w:customStyle="1" w:styleId="apple-converted-space">
    <w:name w:val="apple-converted-space"/>
    <w:basedOn w:val="a1"/>
    <w:rsid w:val="004F4787"/>
  </w:style>
  <w:style w:type="character" w:customStyle="1" w:styleId="20">
    <w:name w:val="标题 2 字符"/>
    <w:aliases w:val="l-标题 2 字符,2每节标题 字符"/>
    <w:basedOn w:val="a1"/>
    <w:link w:val="2"/>
    <w:uiPriority w:val="9"/>
    <w:rsid w:val="00A8396F"/>
    <w:rPr>
      <w:rFonts w:eastAsia="黑体"/>
      <w:sz w:val="28"/>
      <w:szCs w:val="24"/>
      <w:lang w:val="en-US" w:eastAsia="zh-CN" w:bidi="ar-SA"/>
    </w:rPr>
  </w:style>
  <w:style w:type="character" w:customStyle="1" w:styleId="30">
    <w:name w:val="标题 3 字符"/>
    <w:aliases w:val="l-标题 3 字符"/>
    <w:basedOn w:val="a1"/>
    <w:link w:val="3"/>
    <w:uiPriority w:val="9"/>
    <w:rsid w:val="00A8396F"/>
    <w:rPr>
      <w:rFonts w:eastAsia="黑体"/>
      <w:kern w:val="2"/>
      <w:sz w:val="24"/>
      <w:szCs w:val="24"/>
    </w:rPr>
  </w:style>
  <w:style w:type="paragraph" w:styleId="af9">
    <w:name w:val="No Spacing"/>
    <w:uiPriority w:val="1"/>
    <w:rsid w:val="004F4787"/>
    <w:pPr>
      <w:widowControl w:val="0"/>
      <w:adjustRightInd w:val="0"/>
      <w:snapToGrid w:val="0"/>
      <w:ind w:firstLineChars="200" w:firstLine="200"/>
      <w:jc w:val="both"/>
    </w:pPr>
    <w:rPr>
      <w:rFonts w:eastAsia="Times New Roman"/>
      <w:kern w:val="2"/>
      <w:sz w:val="24"/>
      <w:szCs w:val="24"/>
    </w:rPr>
  </w:style>
  <w:style w:type="character" w:customStyle="1" w:styleId="40">
    <w:name w:val="标题 4 字符"/>
    <w:aliases w:val="摘要标题 字符"/>
    <w:basedOn w:val="a1"/>
    <w:link w:val="4"/>
    <w:uiPriority w:val="9"/>
    <w:rsid w:val="004F4787"/>
    <w:rPr>
      <w:bCs/>
      <w:sz w:val="24"/>
      <w:szCs w:val="24"/>
    </w:rPr>
  </w:style>
  <w:style w:type="paragraph" w:styleId="afa">
    <w:name w:val="Normal (Web)"/>
    <w:basedOn w:val="a0"/>
    <w:uiPriority w:val="99"/>
    <w:unhideWhenUsed/>
    <w:rsid w:val="004F4787"/>
    <w:pPr>
      <w:widowControl w:val="0"/>
      <w:tabs>
        <w:tab w:val="clear" w:pos="377"/>
      </w:tabs>
      <w:adjustRightInd w:val="0"/>
      <w:snapToGrid w:val="0"/>
      <w:jc w:val="left"/>
    </w:pPr>
    <w:rPr>
      <w:szCs w:val="20"/>
    </w:rPr>
  </w:style>
  <w:style w:type="character" w:customStyle="1" w:styleId="nui-addr-email1">
    <w:name w:val="nui-addr-email1"/>
    <w:basedOn w:val="a1"/>
    <w:rsid w:val="004F4787"/>
  </w:style>
  <w:style w:type="character" w:customStyle="1" w:styleId="10">
    <w:name w:val="标题 1 字符"/>
    <w:aliases w:val="l-标题 1 字符,1章节标题 字符"/>
    <w:basedOn w:val="a1"/>
    <w:link w:val="1"/>
    <w:uiPriority w:val="9"/>
    <w:rsid w:val="00397EBA"/>
    <w:rPr>
      <w:rFonts w:eastAsia="黑体"/>
      <w:kern w:val="2"/>
      <w:sz w:val="30"/>
      <w:szCs w:val="24"/>
      <w:lang w:val="en-US" w:eastAsia="zh-CN" w:bidi="ar-SA"/>
    </w:rPr>
  </w:style>
  <w:style w:type="character" w:styleId="afb">
    <w:name w:val="Placeholder Text"/>
    <w:basedOn w:val="a1"/>
    <w:uiPriority w:val="99"/>
    <w:semiHidden/>
    <w:rsid w:val="004F4787"/>
    <w:rPr>
      <w:color w:val="808080"/>
    </w:rPr>
  </w:style>
  <w:style w:type="paragraph" w:styleId="afc">
    <w:name w:val="Subtitle"/>
    <w:aliases w:val="关键字"/>
    <w:basedOn w:val="a0"/>
    <w:next w:val="a0"/>
    <w:link w:val="afd"/>
    <w:uiPriority w:val="11"/>
    <w:rsid w:val="004F4787"/>
    <w:pPr>
      <w:widowControl w:val="0"/>
      <w:tabs>
        <w:tab w:val="clear" w:pos="377"/>
      </w:tabs>
      <w:adjustRightInd w:val="0"/>
      <w:snapToGrid w:val="0"/>
      <w:spacing w:line="312" w:lineRule="atLeast"/>
      <w:jc w:val="left"/>
      <w:outlineLvl w:val="3"/>
    </w:pPr>
    <w:rPr>
      <w:rFonts w:ascii="Cambria" w:eastAsia="黑体" w:hAnsi="Cambria"/>
      <w:b/>
      <w:bCs/>
      <w:kern w:val="28"/>
      <w:szCs w:val="32"/>
    </w:rPr>
  </w:style>
  <w:style w:type="character" w:customStyle="1" w:styleId="afd">
    <w:name w:val="副标题 字符"/>
    <w:aliases w:val="关键字 字符"/>
    <w:basedOn w:val="a1"/>
    <w:link w:val="afc"/>
    <w:uiPriority w:val="11"/>
    <w:rsid w:val="004F4787"/>
    <w:rPr>
      <w:rFonts w:ascii="Cambria" w:eastAsia="黑体" w:hAnsi="Cambria" w:cs="Times New Roman"/>
      <w:b/>
      <w:bCs/>
      <w:kern w:val="28"/>
      <w:sz w:val="24"/>
      <w:szCs w:val="32"/>
    </w:rPr>
  </w:style>
  <w:style w:type="character" w:customStyle="1" w:styleId="ask-title">
    <w:name w:val="ask-title"/>
    <w:basedOn w:val="a1"/>
    <w:rsid w:val="004F4787"/>
  </w:style>
  <w:style w:type="character" w:customStyle="1" w:styleId="stitle">
    <w:name w:val="s_title"/>
    <w:basedOn w:val="a1"/>
    <w:rsid w:val="004F4787"/>
  </w:style>
  <w:style w:type="paragraph" w:styleId="HTML">
    <w:name w:val="HTML Preformatted"/>
    <w:basedOn w:val="a0"/>
    <w:link w:val="HTML0"/>
    <w:uiPriority w:val="99"/>
    <w:unhideWhenUsed/>
    <w:rsid w:val="004F4787"/>
    <w:pPr>
      <w:tabs>
        <w:tab w:val="clear" w:pos="37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0">
    <w:name w:val="HTML 预设格式 字符"/>
    <w:basedOn w:val="a1"/>
    <w:link w:val="HTML"/>
    <w:uiPriority w:val="99"/>
    <w:rsid w:val="004F4787"/>
    <w:rPr>
      <w:rFonts w:ascii="宋体" w:hAnsi="宋体" w:cs="宋体"/>
      <w:sz w:val="24"/>
      <w:szCs w:val="24"/>
    </w:rPr>
  </w:style>
  <w:style w:type="character" w:customStyle="1" w:styleId="headline-content">
    <w:name w:val="headline-content"/>
    <w:basedOn w:val="a1"/>
    <w:rsid w:val="004F4787"/>
  </w:style>
  <w:style w:type="paragraph" w:customStyle="1" w:styleId="reader-word-layer">
    <w:name w:val="reader-word-layer"/>
    <w:basedOn w:val="a0"/>
    <w:rsid w:val="004F4787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TOC">
    <w:name w:val="TOC Heading"/>
    <w:basedOn w:val="1"/>
    <w:next w:val="a0"/>
    <w:uiPriority w:val="39"/>
    <w:semiHidden/>
    <w:unhideWhenUsed/>
    <w:qFormat/>
    <w:rsid w:val="004F4787"/>
    <w:p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customStyle="1" w:styleId="afe">
    <w:name w:val="小节"/>
    <w:basedOn w:val="3"/>
    <w:rsid w:val="004F4787"/>
    <w:pPr>
      <w:spacing w:beforeLines="0" w:line="240" w:lineRule="auto"/>
    </w:pPr>
    <w:rPr>
      <w:bCs/>
      <w:szCs w:val="20"/>
    </w:rPr>
  </w:style>
  <w:style w:type="character" w:styleId="aff">
    <w:name w:val="Emphasis"/>
    <w:aliases w:val="最强调"/>
    <w:basedOn w:val="a1"/>
    <w:uiPriority w:val="20"/>
    <w:qFormat/>
    <w:rsid w:val="004F4787"/>
    <w:rPr>
      <w:i/>
      <w:iCs/>
    </w:rPr>
  </w:style>
  <w:style w:type="character" w:styleId="aff0">
    <w:name w:val="Strong"/>
    <w:aliases w:val="最要点"/>
    <w:basedOn w:val="a1"/>
    <w:rsid w:val="004F4787"/>
    <w:rPr>
      <w:b/>
      <w:bCs/>
    </w:rPr>
  </w:style>
  <w:style w:type="character" w:customStyle="1" w:styleId="translation2">
    <w:name w:val="translation2"/>
    <w:basedOn w:val="a1"/>
    <w:rsid w:val="00EB0566"/>
  </w:style>
  <w:style w:type="paragraph" w:customStyle="1" w:styleId="a">
    <w:name w:val="罗列"/>
    <w:basedOn w:val="a0"/>
    <w:rsid w:val="00F37059"/>
    <w:pPr>
      <w:numPr>
        <w:numId w:val="1"/>
      </w:numPr>
      <w:tabs>
        <w:tab w:val="clear" w:pos="377"/>
        <w:tab w:val="right" w:pos="8640"/>
      </w:tabs>
      <w:spacing w:line="240" w:lineRule="auto"/>
      <w:ind w:firstLineChars="0" w:firstLine="0"/>
    </w:pPr>
    <w:rPr>
      <w:rFonts w:ascii="Garamond" w:eastAsia="Times New Roman" w:hAnsi="Garamond"/>
      <w:spacing w:val="-2"/>
      <w:szCs w:val="20"/>
    </w:rPr>
  </w:style>
  <w:style w:type="paragraph" w:customStyle="1" w:styleId="Default">
    <w:name w:val="Default"/>
    <w:rsid w:val="001150A9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347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043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16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30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69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98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51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5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2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5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3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58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40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8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45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527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3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11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81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7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84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9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8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80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567">
          <w:marLeft w:val="15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016">
          <w:marLeft w:val="15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543">
          <w:marLeft w:val="15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659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887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5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273">
          <w:marLeft w:val="83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22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0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63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73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974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400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428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4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85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3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30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86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32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3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5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80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67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96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97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82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83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1403">
          <w:marLeft w:val="96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036">
          <w:marLeft w:val="96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22">
          <w:marLeft w:val="96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0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60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9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27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50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98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50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18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84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76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6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2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30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9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97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44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2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29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45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25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86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19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42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0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185">
          <w:marLeft w:val="96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791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55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585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25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601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370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52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4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86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33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9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97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04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7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7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647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312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297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809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792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650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4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5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81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9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5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6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5849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165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598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9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07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67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25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6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40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9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067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96">
          <w:marLeft w:val="168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873">
          <w:marLeft w:val="168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735">
          <w:marLeft w:val="168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18">
          <w:marLeft w:val="168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0192">
          <w:marLeft w:val="1166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20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55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866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53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40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67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843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25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72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24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860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6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5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3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4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27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88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169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041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354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47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0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95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8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7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2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31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312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72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748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794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087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414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7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49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6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982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589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04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90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57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115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40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373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76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9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63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93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21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7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020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786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571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583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01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19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97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74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0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6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35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86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6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93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098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17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4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0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91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19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71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3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891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3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89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13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399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504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373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603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082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18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1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3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7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790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736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207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54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60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280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137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02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3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05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37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29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58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57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56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697">
          <w:marLeft w:val="96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670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93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91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904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24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33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570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296">
          <w:marLeft w:val="155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931">
          <w:marLeft w:val="547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24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49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88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7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8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6">
          <w:marLeft w:val="83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067">
          <w:marLeft w:val="83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12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485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5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20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81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12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3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6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983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68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96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45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986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028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9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24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73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62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3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6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5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669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533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395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889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120">
          <w:marLeft w:val="155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29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07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77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73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7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39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64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0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485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736">
          <w:marLeft w:val="96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87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91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1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44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27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37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20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647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430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91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3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91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69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5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969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630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060">
          <w:marLeft w:val="168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20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4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70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337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7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3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03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6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32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2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582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13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9B%E5%BA%A6%E8%AE%A1%E5%88%92" TargetMode="External"/><Relationship Id="rId13" Type="http://schemas.openxmlformats.org/officeDocument/2006/relationships/hyperlink" Target="https://baike.baidu.com/item/%E9%94%80%E5%94%AE/23941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B4%A2%E5%8A%A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8%B6%E9%80%A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6%95%B0%E6%8D%AE%E7%AE%A1%E7%90%8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MRP%20II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C%81%E4%B8%9A%E8%B5%84%E6%BA%90" TargetMode="External"/><Relationship Id="rId14" Type="http://schemas.openxmlformats.org/officeDocument/2006/relationships/hyperlink" Target="https://baike.baidu.com/item/%E9%87%87%E8%B4%AD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shuo\Documents\&#33258;&#23450;&#20041;%20Office%20&#27169;&#26495;\lcs-&#35770;&#25991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8DA35-BF05-4FCA-9EB0-6C96B50C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lcs-论文模板.dotx</Template>
  <TotalTime>3229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Links>
    <vt:vector size="366" baseType="variant">
      <vt:variant>
        <vt:i4>6488153</vt:i4>
      </vt:variant>
      <vt:variant>
        <vt:i4>444</vt:i4>
      </vt:variant>
      <vt:variant>
        <vt:i4>0</vt:i4>
      </vt:variant>
      <vt:variant>
        <vt:i4>5</vt:i4>
      </vt:variant>
      <vt:variant>
        <vt:lpwstr>http://baike.sogou.com/lemma/ShowInnerLink.htm?lemmaId=579034&amp;ss_c=ssc.citiao.link</vt:lpwstr>
      </vt:variant>
      <vt:variant>
        <vt:lpwstr/>
      </vt:variant>
      <vt:variant>
        <vt:i4>6488153</vt:i4>
      </vt:variant>
      <vt:variant>
        <vt:i4>408</vt:i4>
      </vt:variant>
      <vt:variant>
        <vt:i4>0</vt:i4>
      </vt:variant>
      <vt:variant>
        <vt:i4>5</vt:i4>
      </vt:variant>
      <vt:variant>
        <vt:lpwstr>http://baike.sogou.com/lemma/ShowInnerLink.htm?lemmaId=579034&amp;ss_c=ssc.citiao.link</vt:lpwstr>
      </vt:variant>
      <vt:variant>
        <vt:lpwstr/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_Toc406597816</vt:lpwstr>
      </vt:variant>
      <vt:variant>
        <vt:i4>1310771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_Toc406597815</vt:lpwstr>
      </vt:variant>
      <vt:variant>
        <vt:i4>1310771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_Toc406597814</vt:lpwstr>
      </vt:variant>
      <vt:variant>
        <vt:i4>1310771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_Toc406597813</vt:lpwstr>
      </vt:variant>
      <vt:variant>
        <vt:i4>1310771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_Toc406597812</vt:lpwstr>
      </vt:variant>
      <vt:variant>
        <vt:i4>1310771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_Toc406597811</vt:lpwstr>
      </vt:variant>
      <vt:variant>
        <vt:i4>1310771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_Toc406597810</vt:lpwstr>
      </vt:variant>
      <vt:variant>
        <vt:i4>1376307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_Toc406597809</vt:lpwstr>
      </vt:variant>
      <vt:variant>
        <vt:i4>1376307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_Toc406597808</vt:lpwstr>
      </vt:variant>
      <vt:variant>
        <vt:i4>1376307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_Toc406597807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_Toc406597806</vt:lpwstr>
      </vt:variant>
      <vt:variant>
        <vt:i4>1376307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_Toc406597805</vt:lpwstr>
      </vt:variant>
      <vt:variant>
        <vt:i4>1376307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_Toc406597804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_Toc406597803</vt:lpwstr>
      </vt:variant>
      <vt:variant>
        <vt:i4>1376307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_Toc406597802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_Toc406597801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_Toc406597800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_Toc406597799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_Toc406597798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_Toc406597797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_Toc406597796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_Toc406597795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_Toc406597794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_Toc406597793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_Toc406597792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_Toc406597791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_Toc406597790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_Toc406597789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_Toc406597788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_Toc406597787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_Toc406597786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_Toc406597785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_Toc406597784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_Toc406597783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_Toc406597782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_Toc406597781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_Toc406597780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_Toc406597779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_Toc406597778</vt:lpwstr>
      </vt:variant>
      <vt:variant>
        <vt:i4>1179708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_Toc406597777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_Toc406597776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_Toc406597775</vt:lpwstr>
      </vt:variant>
      <vt:variant>
        <vt:i4>1179708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_Toc406597774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_Toc406597773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_Toc406597772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_Toc406597771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_Toc406597770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_Toc406597769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_Toc406597768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_Toc406597767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_Toc406597766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_Toc406597765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_Toc406597764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_Toc406597763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_Toc406597762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_Toc406597761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_Toc406597760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_Toc406597759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_Toc406597758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中图分类号：G643</dc:title>
  <dc:subject>模板</dc:subject>
  <dc:creator>chenshuo</dc:creator>
  <cp:lastModifiedBy>Chenshuo Liu</cp:lastModifiedBy>
  <cp:revision>529</cp:revision>
  <cp:lastPrinted>2016-11-24T12:17:00Z</cp:lastPrinted>
  <dcterms:created xsi:type="dcterms:W3CDTF">2016-11-29T11:28:00Z</dcterms:created>
  <dcterms:modified xsi:type="dcterms:W3CDTF">2017-11-03T01:16:00Z</dcterms:modified>
</cp:coreProperties>
</file>